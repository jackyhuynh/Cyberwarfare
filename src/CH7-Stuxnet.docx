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BF0D0" w14:textId="5E957E7A" w:rsidR="0088769A" w:rsidRPr="000B581E" w:rsidRDefault="00000000" w:rsidP="00CD2F24">
      <w:pPr>
        <w:pStyle w:val="Title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alias w:val="Title:"/>
          <w:tag w:val="Title:"/>
          <w:id w:val="726351117"/>
          <w:placeholder>
            <w:docPart w:val="0ED9512A56F74EF48F44F28EBE53B53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B36C0C">
            <w:rPr>
              <w:rFonts w:asciiTheme="minorHAnsi" w:hAnsiTheme="minorHAnsi" w:cstheme="minorHAnsi"/>
            </w:rPr>
            <w:t>Stuxnet</w:t>
          </w:r>
          <w:r w:rsidR="007D3FC9" w:rsidRPr="000B581E">
            <w:rPr>
              <w:rFonts w:asciiTheme="minorHAnsi" w:hAnsiTheme="minorHAnsi" w:cstheme="minorHAnsi"/>
            </w:rPr>
            <w:t xml:space="preserve">: </w:t>
          </w:r>
          <w:r w:rsidR="00B36C0C">
            <w:rPr>
              <w:rFonts w:asciiTheme="minorHAnsi" w:hAnsiTheme="minorHAnsi" w:cstheme="minorHAnsi"/>
            </w:rPr>
            <w:t>A Significant Cyberwarfare</w:t>
          </w:r>
        </w:sdtContent>
      </w:sdt>
    </w:p>
    <w:p w14:paraId="43324C2E" w14:textId="77777777" w:rsidR="0088769A" w:rsidRPr="000B581E" w:rsidRDefault="0088769A" w:rsidP="0088769A">
      <w:pPr>
        <w:pStyle w:val="Title2"/>
        <w:rPr>
          <w:rFonts w:cstheme="minorHAnsi"/>
        </w:rPr>
      </w:pPr>
      <w:r w:rsidRPr="000B581E">
        <w:rPr>
          <w:rFonts w:cstheme="minorHAnsi"/>
        </w:rPr>
        <w:t>Truc L. Huynh, Computer Science</w:t>
      </w:r>
    </w:p>
    <w:p w14:paraId="7BA15AC5" w14:textId="77777777" w:rsidR="0088769A" w:rsidRPr="000B581E" w:rsidRDefault="0088769A" w:rsidP="0088769A">
      <w:pPr>
        <w:pStyle w:val="Title2"/>
        <w:rPr>
          <w:rFonts w:cstheme="minorHAnsi"/>
        </w:rPr>
      </w:pPr>
      <w:r w:rsidRPr="000B581E">
        <w:rPr>
          <w:rFonts w:cstheme="minorHAnsi"/>
        </w:rPr>
        <w:t>Purdue University Fort Wayne</w:t>
      </w:r>
    </w:p>
    <w:p w14:paraId="44C9F272" w14:textId="14C1B504" w:rsidR="0088769A" w:rsidRPr="000B581E" w:rsidRDefault="0088769A" w:rsidP="0088769A">
      <w:pPr>
        <w:pStyle w:val="Title"/>
        <w:rPr>
          <w:rFonts w:asciiTheme="minorHAnsi" w:hAnsiTheme="minorHAnsi" w:cstheme="minorHAnsi"/>
        </w:rPr>
      </w:pPr>
    </w:p>
    <w:p w14:paraId="7040B5C2" w14:textId="2EF1ADD7" w:rsidR="00E81978" w:rsidRPr="000B581E" w:rsidRDefault="00E81978" w:rsidP="0088769A">
      <w:pPr>
        <w:pStyle w:val="Title2"/>
        <w:rPr>
          <w:rFonts w:cstheme="minorHAnsi"/>
        </w:rPr>
      </w:pPr>
    </w:p>
    <w:p w14:paraId="7D89BC13" w14:textId="13617620" w:rsidR="00E81978" w:rsidRPr="000B581E" w:rsidRDefault="00000000">
      <w:pPr>
        <w:pStyle w:val="SectionTitle"/>
        <w:rPr>
          <w:rFonts w:asciiTheme="minorHAnsi" w:hAnsiTheme="minorHAnsi" w:cstheme="minorHAnsi"/>
          <w:b/>
          <w:bCs/>
        </w:rPr>
      </w:pPr>
      <w:sdt>
        <w:sdtPr>
          <w:rPr>
            <w:rFonts w:asciiTheme="minorHAnsi" w:hAnsiTheme="minorHAnsi" w:cstheme="minorHAnsi"/>
            <w:b/>
            <w:bCs/>
          </w:rPr>
          <w:alias w:val="Section title:"/>
          <w:tag w:val="Section title:"/>
          <w:id w:val="984196707"/>
          <w:placeholder>
            <w:docPart w:val="7D45C80574E74316B8ACE2BD19B13B5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B36C0C">
            <w:rPr>
              <w:rFonts w:asciiTheme="minorHAnsi" w:hAnsiTheme="minorHAnsi" w:cstheme="minorHAnsi"/>
              <w:b/>
              <w:bCs/>
            </w:rPr>
            <w:t>Stuxnet: A Significant Cyberwarfare</w:t>
          </w:r>
        </w:sdtContent>
      </w:sdt>
    </w:p>
    <w:p w14:paraId="772D262C" w14:textId="4DA5FA51" w:rsidR="007D3FC9" w:rsidRPr="000B581E" w:rsidRDefault="00B36C0C" w:rsidP="00C52360">
      <w:pPr>
        <w:pStyle w:val="ListParagraph"/>
        <w:numPr>
          <w:ilvl w:val="0"/>
          <w:numId w:val="18"/>
        </w:numPr>
        <w:rPr>
          <w:rFonts w:cstheme="minorHAnsi"/>
          <w:b/>
          <w:bCs/>
        </w:rPr>
      </w:pPr>
      <w:r>
        <w:rPr>
          <w:rFonts w:cstheme="minorHAnsi"/>
          <w:b/>
          <w:bCs/>
          <w:color w:val="202122"/>
          <w:spacing w:val="3"/>
        </w:rPr>
        <w:t>Summary of Stuxnet Attack</w:t>
      </w:r>
      <w:r w:rsidR="007D3FC9" w:rsidRPr="000B581E">
        <w:rPr>
          <w:rFonts w:cstheme="minorHAnsi"/>
          <w:b/>
          <w:bCs/>
          <w:color w:val="202122"/>
          <w:spacing w:val="3"/>
        </w:rPr>
        <w:t>:</w:t>
      </w:r>
    </w:p>
    <w:p w14:paraId="00D37AEA" w14:textId="2022D9F4" w:rsidR="000B581E" w:rsidRPr="000B581E" w:rsidRDefault="000B581E" w:rsidP="000B581E">
      <w:pPr>
        <w:pStyle w:val="ListParagraph"/>
        <w:ind w:left="1080" w:firstLine="360"/>
        <w:rPr>
          <w:rFonts w:cstheme="minorHAnsi"/>
        </w:rPr>
      </w:pPr>
      <w:r w:rsidRPr="000B581E">
        <w:rPr>
          <w:rFonts w:cstheme="minorHAnsi"/>
          <w:color w:val="202122"/>
          <w:spacing w:val="3"/>
        </w:rPr>
        <w:t xml:space="preserve">According to </w:t>
      </w:r>
      <w:r w:rsidRPr="000B581E">
        <w:rPr>
          <w:rFonts w:cstheme="minorHAnsi"/>
        </w:rPr>
        <w:t>Chapple &amp; Seidl (2023)</w:t>
      </w:r>
      <w:r>
        <w:rPr>
          <w:rFonts w:cstheme="minorHAnsi"/>
        </w:rPr>
        <w:t xml:space="preserve">, </w:t>
      </w:r>
      <w:r w:rsidR="00B36C0C">
        <w:rPr>
          <w:rFonts w:cstheme="minorHAnsi"/>
        </w:rPr>
        <w:t>Stuxnet, a computer worm attacked and destroy the uranium enrichment centrifuges located at an Iranian nuclear facility in the Natanz.</w:t>
      </w:r>
      <w:r w:rsidR="005E1E2D">
        <w:rPr>
          <w:rFonts w:cstheme="minorHAnsi"/>
        </w:rPr>
        <w:t xml:space="preserve"> The virus </w:t>
      </w:r>
      <w:r w:rsidR="000C2765">
        <w:rPr>
          <w:rFonts w:cstheme="minorHAnsi"/>
        </w:rPr>
        <w:t>modifies</w:t>
      </w:r>
      <w:r w:rsidR="005E1E2D">
        <w:rPr>
          <w:rFonts w:cstheme="minorHAnsi"/>
        </w:rPr>
        <w:t xml:space="preserve"> the </w:t>
      </w:r>
      <w:r w:rsidR="000C2765">
        <w:rPr>
          <w:rFonts w:cstheme="minorHAnsi"/>
        </w:rPr>
        <w:t>activity</w:t>
      </w:r>
      <w:r w:rsidR="005E1E2D">
        <w:rPr>
          <w:rFonts w:cstheme="minorHAnsi"/>
        </w:rPr>
        <w:t xml:space="preserve"> of the controller to </w:t>
      </w:r>
      <w:r w:rsidR="000C2765">
        <w:rPr>
          <w:rFonts w:cstheme="minorHAnsi"/>
        </w:rPr>
        <w:t>accelerate</w:t>
      </w:r>
      <w:r w:rsidR="005E1E2D">
        <w:rPr>
          <w:rFonts w:cstheme="minorHAnsi"/>
        </w:rPr>
        <w:t xml:space="preserve"> and </w:t>
      </w:r>
      <w:r w:rsidR="000C2765">
        <w:rPr>
          <w:rFonts w:cstheme="minorHAnsi"/>
        </w:rPr>
        <w:t>decelerate</w:t>
      </w:r>
      <w:r w:rsidR="005E1E2D">
        <w:rPr>
          <w:rFonts w:cstheme="minorHAnsi"/>
        </w:rPr>
        <w:t xml:space="preserve"> the </w:t>
      </w:r>
      <w:r w:rsidR="000C2765">
        <w:rPr>
          <w:rFonts w:cstheme="minorHAnsi"/>
        </w:rPr>
        <w:t>centrifuge</w:t>
      </w:r>
      <w:r w:rsidR="005E1E2D">
        <w:rPr>
          <w:rFonts w:cstheme="minorHAnsi"/>
        </w:rPr>
        <w:t xml:space="preserve"> rapidly, causing them to self-destroy.</w:t>
      </w:r>
      <w:r w:rsidR="00B36C0C">
        <w:rPr>
          <w:rFonts w:cstheme="minorHAnsi"/>
        </w:rPr>
        <w:t xml:space="preserve"> Stuxnet is estimated of destroying one-fifth of the centrifuges in Iran’s nuclear program. </w:t>
      </w:r>
      <w:r w:rsidR="00FC3227">
        <w:rPr>
          <w:rFonts w:cstheme="minorHAnsi"/>
        </w:rPr>
        <w:t xml:space="preserve"> </w:t>
      </w:r>
    </w:p>
    <w:p w14:paraId="6AE7F6BC" w14:textId="2927B4A4" w:rsidR="007D3FC9" w:rsidRPr="00FC3227" w:rsidRDefault="00B36C0C" w:rsidP="00C52360">
      <w:pPr>
        <w:pStyle w:val="ListParagraph"/>
        <w:numPr>
          <w:ilvl w:val="0"/>
          <w:numId w:val="18"/>
        </w:numPr>
        <w:rPr>
          <w:rFonts w:cstheme="minorHAnsi"/>
          <w:b/>
          <w:bCs/>
        </w:rPr>
      </w:pPr>
      <w:r>
        <w:rPr>
          <w:rFonts w:cstheme="minorHAnsi"/>
          <w:b/>
          <w:bCs/>
          <w:color w:val="202122"/>
          <w:spacing w:val="3"/>
        </w:rPr>
        <w:t>Stuxnet Implications</w:t>
      </w:r>
      <w:r w:rsidR="007D3FC9" w:rsidRPr="000B581E">
        <w:rPr>
          <w:rFonts w:cstheme="minorHAnsi"/>
          <w:b/>
          <w:bCs/>
          <w:color w:val="202122"/>
          <w:spacing w:val="3"/>
        </w:rPr>
        <w:t>:</w:t>
      </w:r>
    </w:p>
    <w:p w14:paraId="0E387E74" w14:textId="46D66AEC" w:rsidR="005E1E2D" w:rsidRDefault="00B36C0C" w:rsidP="00B36C0C">
      <w:pPr>
        <w:ind w:left="1080" w:firstLine="360"/>
        <w:rPr>
          <w:rFonts w:cstheme="minorHAnsi"/>
          <w:color w:val="202122"/>
          <w:spacing w:val="3"/>
        </w:rPr>
      </w:pPr>
      <w:r>
        <w:rPr>
          <w:rFonts w:cstheme="minorHAnsi"/>
          <w:color w:val="202122"/>
          <w:spacing w:val="3"/>
        </w:rPr>
        <w:t xml:space="preserve">In general, Stuxnet marked the beginning of an era of legitimatization for the cyber domain of warfare. </w:t>
      </w:r>
      <w:r w:rsidR="000C2765">
        <w:rPr>
          <w:rFonts w:cstheme="minorHAnsi"/>
          <w:color w:val="202122"/>
          <w:spacing w:val="3"/>
        </w:rPr>
        <w:t>Some main points can</w:t>
      </w:r>
      <w:r w:rsidR="005E1E2D">
        <w:rPr>
          <w:rFonts w:cstheme="minorHAnsi"/>
          <w:color w:val="202122"/>
          <w:spacing w:val="3"/>
        </w:rPr>
        <w:t xml:space="preserve"> be learned from the attacks:</w:t>
      </w:r>
    </w:p>
    <w:p w14:paraId="4214CEEC" w14:textId="752EE32E" w:rsidR="00B869CC" w:rsidRDefault="000C2765" w:rsidP="005E1E2D">
      <w:pPr>
        <w:pStyle w:val="ListParagraph"/>
        <w:numPr>
          <w:ilvl w:val="0"/>
          <w:numId w:val="20"/>
        </w:numPr>
        <w:rPr>
          <w:rFonts w:cstheme="minorHAnsi"/>
          <w:color w:val="202122"/>
          <w:spacing w:val="3"/>
        </w:rPr>
      </w:pPr>
      <w:r>
        <w:rPr>
          <w:rFonts w:cstheme="minorHAnsi"/>
          <w:color w:val="202122"/>
          <w:spacing w:val="3"/>
        </w:rPr>
        <w:t>Damage: t</w:t>
      </w:r>
      <w:r w:rsidR="005E1E2D">
        <w:rPr>
          <w:rFonts w:cstheme="minorHAnsi"/>
          <w:color w:val="202122"/>
          <w:spacing w:val="3"/>
        </w:rPr>
        <w:t>he physical damage</w:t>
      </w:r>
      <w:r w:rsidR="009624E6">
        <w:rPr>
          <w:rFonts w:cstheme="minorHAnsi"/>
          <w:color w:val="202122"/>
          <w:spacing w:val="3"/>
        </w:rPr>
        <w:t xml:space="preserve"> that the worm cause</w:t>
      </w:r>
      <w:r w:rsidR="005E1E2D">
        <w:rPr>
          <w:rFonts w:cstheme="minorHAnsi"/>
          <w:color w:val="202122"/>
          <w:spacing w:val="3"/>
        </w:rPr>
        <w:t xml:space="preserve"> can compare to a</w:t>
      </w:r>
      <w:r>
        <w:rPr>
          <w:rFonts w:cstheme="minorHAnsi"/>
          <w:color w:val="202122"/>
          <w:spacing w:val="3"/>
        </w:rPr>
        <w:t>ny</w:t>
      </w:r>
      <w:r w:rsidR="005E1E2D">
        <w:rPr>
          <w:rFonts w:cstheme="minorHAnsi"/>
          <w:color w:val="202122"/>
          <w:spacing w:val="3"/>
        </w:rPr>
        <w:t xml:space="preserve"> </w:t>
      </w:r>
      <w:r w:rsidR="009624E6">
        <w:rPr>
          <w:rFonts w:cstheme="minorHAnsi"/>
          <w:color w:val="202122"/>
          <w:spacing w:val="3"/>
        </w:rPr>
        <w:t xml:space="preserve">real </w:t>
      </w:r>
      <w:r w:rsidR="005E1E2D">
        <w:rPr>
          <w:rFonts w:cstheme="minorHAnsi"/>
          <w:color w:val="202122"/>
          <w:spacing w:val="3"/>
        </w:rPr>
        <w:t xml:space="preserve">physical war (the destruction of one-fifth of </w:t>
      </w:r>
      <w:r w:rsidR="005E1E2D">
        <w:rPr>
          <w:rFonts w:cstheme="minorHAnsi"/>
        </w:rPr>
        <w:t>the centrifuges in Iran’s nuclear program</w:t>
      </w:r>
      <w:r w:rsidR="005E1E2D">
        <w:rPr>
          <w:rFonts w:cstheme="minorHAnsi"/>
          <w:color w:val="202122"/>
          <w:spacing w:val="3"/>
        </w:rPr>
        <w:t>)</w:t>
      </w:r>
    </w:p>
    <w:p w14:paraId="6F82C98D" w14:textId="04BCEA10" w:rsidR="005E1E2D" w:rsidRDefault="000C2765" w:rsidP="005E1E2D">
      <w:pPr>
        <w:pStyle w:val="ListParagraph"/>
        <w:numPr>
          <w:ilvl w:val="0"/>
          <w:numId w:val="20"/>
        </w:numPr>
        <w:rPr>
          <w:rFonts w:cstheme="minorHAnsi"/>
          <w:color w:val="202122"/>
          <w:spacing w:val="3"/>
        </w:rPr>
      </w:pPr>
      <w:r>
        <w:rPr>
          <w:rFonts w:cstheme="minorHAnsi"/>
          <w:color w:val="202122"/>
          <w:spacing w:val="3"/>
        </w:rPr>
        <w:t>Risk: t</w:t>
      </w:r>
      <w:r w:rsidR="005E1E2D">
        <w:rPr>
          <w:rFonts w:cstheme="minorHAnsi"/>
          <w:color w:val="202122"/>
          <w:spacing w:val="3"/>
        </w:rPr>
        <w:t xml:space="preserve">here </w:t>
      </w:r>
      <w:r>
        <w:rPr>
          <w:rFonts w:cstheme="minorHAnsi"/>
          <w:color w:val="202122"/>
          <w:spacing w:val="3"/>
        </w:rPr>
        <w:t>are</w:t>
      </w:r>
      <w:r w:rsidR="005E1E2D">
        <w:rPr>
          <w:rFonts w:cstheme="minorHAnsi"/>
          <w:color w:val="202122"/>
          <w:spacing w:val="3"/>
        </w:rPr>
        <w:t xml:space="preserve"> no human risks involved in the attack (To attack a nuclear station in enemy territory aircraft has facing many </w:t>
      </w:r>
      <w:r>
        <w:rPr>
          <w:rFonts w:cstheme="minorHAnsi"/>
          <w:color w:val="202122"/>
          <w:spacing w:val="3"/>
        </w:rPr>
        <w:t>dangers</w:t>
      </w:r>
      <w:r w:rsidR="005E1E2D">
        <w:rPr>
          <w:rFonts w:cstheme="minorHAnsi"/>
          <w:color w:val="202122"/>
          <w:spacing w:val="3"/>
        </w:rPr>
        <w:t xml:space="preserve"> from the enemy’s air defense)</w:t>
      </w:r>
    </w:p>
    <w:p w14:paraId="268F524D" w14:textId="536FBD07" w:rsidR="005E1E2D" w:rsidRDefault="00AA07FE" w:rsidP="005E1E2D">
      <w:pPr>
        <w:pStyle w:val="ListParagraph"/>
        <w:numPr>
          <w:ilvl w:val="0"/>
          <w:numId w:val="20"/>
        </w:numPr>
        <w:rPr>
          <w:rFonts w:cstheme="minorHAnsi"/>
          <w:color w:val="202122"/>
          <w:spacing w:val="3"/>
        </w:rPr>
      </w:pPr>
      <w:r>
        <w:rPr>
          <w:rFonts w:cstheme="minorHAnsi"/>
          <w:color w:val="202122"/>
          <w:spacing w:val="3"/>
        </w:rPr>
        <w:t>Avoid unnecessary human damage: t</w:t>
      </w:r>
      <w:r w:rsidR="009624E6">
        <w:rPr>
          <w:rFonts w:cstheme="minorHAnsi"/>
          <w:color w:val="202122"/>
          <w:spacing w:val="3"/>
        </w:rPr>
        <w:t>he virus can cause serious damage to computer systems but not to humans</w:t>
      </w:r>
      <w:r w:rsidR="005E1E2D">
        <w:rPr>
          <w:rFonts w:cstheme="minorHAnsi"/>
          <w:color w:val="202122"/>
          <w:spacing w:val="3"/>
        </w:rPr>
        <w:t xml:space="preserve"> (</w:t>
      </w:r>
      <w:r w:rsidR="009624E6">
        <w:rPr>
          <w:rFonts w:cstheme="minorHAnsi"/>
          <w:color w:val="202122"/>
          <w:spacing w:val="3"/>
        </w:rPr>
        <w:t xml:space="preserve">civilians, </w:t>
      </w:r>
      <w:r w:rsidR="005E1E2D">
        <w:rPr>
          <w:rFonts w:cstheme="minorHAnsi"/>
          <w:color w:val="202122"/>
          <w:spacing w:val="3"/>
        </w:rPr>
        <w:t>scientist</w:t>
      </w:r>
      <w:r w:rsidR="009624E6">
        <w:rPr>
          <w:rFonts w:cstheme="minorHAnsi"/>
          <w:color w:val="202122"/>
          <w:spacing w:val="3"/>
        </w:rPr>
        <w:t>s,</w:t>
      </w:r>
      <w:r w:rsidR="005E1E2D">
        <w:rPr>
          <w:rFonts w:cstheme="minorHAnsi"/>
          <w:color w:val="202122"/>
          <w:spacing w:val="3"/>
        </w:rPr>
        <w:t xml:space="preserve"> and </w:t>
      </w:r>
      <w:r>
        <w:rPr>
          <w:rFonts w:cstheme="minorHAnsi"/>
          <w:color w:val="202122"/>
          <w:spacing w:val="3"/>
        </w:rPr>
        <w:t>other</w:t>
      </w:r>
      <w:r w:rsidR="005E1E2D">
        <w:rPr>
          <w:rFonts w:cstheme="minorHAnsi"/>
          <w:color w:val="202122"/>
          <w:spacing w:val="3"/>
        </w:rPr>
        <w:t xml:space="preserve"> military</w:t>
      </w:r>
      <w:r>
        <w:rPr>
          <w:rFonts w:cstheme="minorHAnsi"/>
          <w:color w:val="202122"/>
          <w:spacing w:val="3"/>
        </w:rPr>
        <w:t xml:space="preserve"> personnel</w:t>
      </w:r>
      <w:r w:rsidR="005E1E2D">
        <w:rPr>
          <w:rFonts w:cstheme="minorHAnsi"/>
          <w:color w:val="202122"/>
          <w:spacing w:val="3"/>
        </w:rPr>
        <w:t xml:space="preserve"> that work </w:t>
      </w:r>
      <w:r w:rsidR="009624E6">
        <w:rPr>
          <w:rFonts w:cstheme="minorHAnsi"/>
          <w:color w:val="202122"/>
          <w:spacing w:val="3"/>
        </w:rPr>
        <w:t>in</w:t>
      </w:r>
      <w:r w:rsidR="005E1E2D">
        <w:rPr>
          <w:rFonts w:cstheme="minorHAnsi"/>
          <w:color w:val="202122"/>
          <w:spacing w:val="3"/>
        </w:rPr>
        <w:t xml:space="preserve"> </w:t>
      </w:r>
      <w:r>
        <w:rPr>
          <w:rFonts w:cstheme="minorHAnsi"/>
          <w:color w:val="202122"/>
          <w:spacing w:val="3"/>
        </w:rPr>
        <w:t>the target’s</w:t>
      </w:r>
      <w:r w:rsidR="009624E6">
        <w:rPr>
          <w:rFonts w:cstheme="minorHAnsi"/>
          <w:color w:val="202122"/>
          <w:spacing w:val="3"/>
        </w:rPr>
        <w:t xml:space="preserve"> facility</w:t>
      </w:r>
      <w:r w:rsidR="005E1E2D">
        <w:rPr>
          <w:rFonts w:cstheme="minorHAnsi"/>
          <w:color w:val="202122"/>
          <w:spacing w:val="3"/>
        </w:rPr>
        <w:t>)</w:t>
      </w:r>
      <w:r>
        <w:rPr>
          <w:rFonts w:cstheme="minorHAnsi"/>
          <w:color w:val="202122"/>
          <w:spacing w:val="3"/>
        </w:rPr>
        <w:t>. With a physical attack, humans damage can’t be avoided</w:t>
      </w:r>
    </w:p>
    <w:p w14:paraId="75744E68" w14:textId="3694DE56" w:rsidR="005E1E2D" w:rsidRDefault="00AA07FE" w:rsidP="005E1E2D">
      <w:pPr>
        <w:pStyle w:val="ListParagraph"/>
        <w:numPr>
          <w:ilvl w:val="0"/>
          <w:numId w:val="20"/>
        </w:numPr>
        <w:rPr>
          <w:rFonts w:cstheme="minorHAnsi"/>
          <w:color w:val="202122"/>
          <w:spacing w:val="3"/>
        </w:rPr>
      </w:pPr>
      <w:r>
        <w:rPr>
          <w:rFonts w:cstheme="minorHAnsi"/>
          <w:color w:val="202122"/>
          <w:spacing w:val="3"/>
        </w:rPr>
        <w:t>Accuracy</w:t>
      </w:r>
      <w:r w:rsidR="009624E6">
        <w:rPr>
          <w:rFonts w:cstheme="minorHAnsi"/>
          <w:color w:val="202122"/>
          <w:spacing w:val="3"/>
        </w:rPr>
        <w:t>: target multiple internal system networks and destroy the system silently</w:t>
      </w:r>
      <w:r>
        <w:rPr>
          <w:rFonts w:cstheme="minorHAnsi"/>
          <w:color w:val="202122"/>
          <w:spacing w:val="3"/>
        </w:rPr>
        <w:t xml:space="preserve"> without any notice.</w:t>
      </w:r>
    </w:p>
    <w:p w14:paraId="7E442389" w14:textId="57608FF1" w:rsidR="000C2765" w:rsidRPr="005E1E2D" w:rsidRDefault="000C2765" w:rsidP="005E1E2D">
      <w:pPr>
        <w:pStyle w:val="ListParagraph"/>
        <w:numPr>
          <w:ilvl w:val="0"/>
          <w:numId w:val="20"/>
        </w:numPr>
        <w:rPr>
          <w:rFonts w:cstheme="minorHAnsi"/>
          <w:color w:val="202122"/>
          <w:spacing w:val="3"/>
        </w:rPr>
      </w:pPr>
      <w:r>
        <w:rPr>
          <w:rFonts w:cstheme="minorHAnsi"/>
          <w:color w:val="202122"/>
          <w:spacing w:val="3"/>
        </w:rPr>
        <w:lastRenderedPageBreak/>
        <w:t>Cost: the cost of designing this worm is</w:t>
      </w:r>
      <w:r w:rsidR="00AA07FE">
        <w:rPr>
          <w:rFonts w:cstheme="minorHAnsi"/>
          <w:color w:val="202122"/>
          <w:spacing w:val="3"/>
        </w:rPr>
        <w:t xml:space="preserve"> properly</w:t>
      </w:r>
      <w:r>
        <w:rPr>
          <w:rFonts w:cstheme="minorHAnsi"/>
          <w:color w:val="202122"/>
          <w:spacing w:val="3"/>
        </w:rPr>
        <w:t xml:space="preserve"> much cheaper than the cost of a physical attack with the same target</w:t>
      </w:r>
      <w:r w:rsidR="00AA07FE">
        <w:rPr>
          <w:rFonts w:cstheme="minorHAnsi"/>
          <w:color w:val="202122"/>
          <w:spacing w:val="3"/>
        </w:rPr>
        <w:t>.</w:t>
      </w:r>
    </w:p>
    <w:sdt>
      <w:sdtPr>
        <w:rPr>
          <w:rFonts w:asciiTheme="minorHAnsi" w:eastAsiaTheme="minorEastAsia" w:hAnsiTheme="minorHAnsi" w:cstheme="minorHAnsi"/>
        </w:rPr>
        <w:id w:val="62297111"/>
        <w:docPartObj>
          <w:docPartGallery w:val="Bibliographies"/>
          <w:docPartUnique/>
        </w:docPartObj>
      </w:sdtPr>
      <w:sdtContent>
        <w:p w14:paraId="32A4F876" w14:textId="77777777" w:rsidR="00E81978" w:rsidRPr="000B581E" w:rsidRDefault="005D3A03">
          <w:pPr>
            <w:pStyle w:val="SectionTitle"/>
            <w:rPr>
              <w:rFonts w:asciiTheme="minorHAnsi" w:hAnsiTheme="minorHAnsi" w:cstheme="minorHAnsi"/>
            </w:rPr>
          </w:pPr>
          <w:r w:rsidRPr="000B581E">
            <w:rPr>
              <w:rFonts w:asciiTheme="minorHAnsi" w:hAnsiTheme="minorHAnsi" w:cstheme="minorHAnsi"/>
            </w:rPr>
            <w:t>References</w:t>
          </w:r>
        </w:p>
        <w:p w14:paraId="5AC5551B" w14:textId="54A5E47E" w:rsidR="00447001" w:rsidRPr="000B581E" w:rsidRDefault="0088769A" w:rsidP="00775A7C">
          <w:pPr>
            <w:pStyle w:val="NormalWeb"/>
            <w:ind w:left="567" w:hanging="567"/>
            <w:rPr>
              <w:rFonts w:asciiTheme="minorHAnsi" w:hAnsiTheme="minorHAnsi" w:cstheme="minorHAnsi"/>
            </w:rPr>
          </w:pPr>
          <w:r w:rsidRPr="000B581E">
            <w:rPr>
              <w:rFonts w:asciiTheme="minorHAnsi" w:hAnsiTheme="minorHAnsi" w:cstheme="minorHAnsi"/>
            </w:rPr>
            <w:t xml:space="preserve">Chapple, M., &amp; Seidl, D. (2023). Chapter </w:t>
          </w:r>
          <w:r w:rsidR="00CD2F24" w:rsidRPr="000B581E">
            <w:rPr>
              <w:rFonts w:asciiTheme="minorHAnsi" w:hAnsiTheme="minorHAnsi" w:cstheme="minorHAnsi"/>
            </w:rPr>
            <w:t>6</w:t>
          </w:r>
          <w:r w:rsidRPr="000B581E">
            <w:rPr>
              <w:rFonts w:asciiTheme="minorHAnsi" w:hAnsiTheme="minorHAnsi" w:cstheme="minorHAnsi"/>
            </w:rPr>
            <w:t xml:space="preserve">: </w:t>
          </w:r>
          <w:r w:rsidR="0072704D" w:rsidRPr="000B581E">
            <w:rPr>
              <w:rFonts w:asciiTheme="minorHAnsi" w:hAnsiTheme="minorHAnsi" w:cstheme="minorHAnsi"/>
            </w:rPr>
            <w:t>The Evolving Threat: From Script Kiddies to Advanced Attackers</w:t>
          </w:r>
          <w:r w:rsidRPr="000B581E">
            <w:rPr>
              <w:rFonts w:asciiTheme="minorHAnsi" w:hAnsiTheme="minorHAnsi" w:cstheme="minorHAnsi"/>
            </w:rPr>
            <w:t xml:space="preserve">. In </w:t>
          </w:r>
          <w:r w:rsidRPr="000B581E">
            <w:rPr>
              <w:rFonts w:asciiTheme="minorHAnsi" w:hAnsiTheme="minorHAnsi" w:cstheme="minorHAnsi"/>
              <w:i/>
              <w:iCs/>
            </w:rPr>
            <w:t>Cyberwarfare: Information Operations in a Connected World</w:t>
          </w:r>
          <w:r w:rsidRPr="000B581E">
            <w:rPr>
              <w:rFonts w:asciiTheme="minorHAnsi" w:hAnsiTheme="minorHAnsi" w:cstheme="minorHAnsi"/>
            </w:rPr>
            <w:t xml:space="preserve"> (Second, pp. </w:t>
          </w:r>
          <w:r w:rsidR="0072704D" w:rsidRPr="000B581E">
            <w:rPr>
              <w:rFonts w:asciiTheme="minorHAnsi" w:hAnsiTheme="minorHAnsi" w:cstheme="minorHAnsi"/>
            </w:rPr>
            <w:t>103</w:t>
          </w:r>
          <w:r w:rsidRPr="000B581E">
            <w:rPr>
              <w:rFonts w:asciiTheme="minorHAnsi" w:hAnsiTheme="minorHAnsi" w:cstheme="minorHAnsi"/>
            </w:rPr>
            <w:t>–</w:t>
          </w:r>
          <w:r w:rsidR="0072704D" w:rsidRPr="000B581E">
            <w:rPr>
              <w:rFonts w:asciiTheme="minorHAnsi" w:hAnsiTheme="minorHAnsi" w:cstheme="minorHAnsi"/>
            </w:rPr>
            <w:t>124</w:t>
          </w:r>
          <w:r w:rsidRPr="000B581E">
            <w:rPr>
              <w:rFonts w:asciiTheme="minorHAnsi" w:hAnsiTheme="minorHAnsi" w:cstheme="minorHAnsi"/>
            </w:rPr>
            <w:t>). essay, Jones &amp; Bartlett Learning. (1)</w:t>
          </w:r>
        </w:p>
      </w:sdtContent>
    </w:sdt>
    <w:sectPr w:rsidR="00447001" w:rsidRPr="000B581E" w:rsidSect="00B37B3A">
      <w:headerReference w:type="default" r:id="rId12"/>
      <w:headerReference w:type="first" r:id="rId13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66BD4" w14:textId="77777777" w:rsidR="008F7F11" w:rsidRDefault="008F7F11">
      <w:pPr>
        <w:spacing w:line="240" w:lineRule="auto"/>
      </w:pPr>
      <w:r>
        <w:separator/>
      </w:r>
    </w:p>
    <w:p w14:paraId="20E39037" w14:textId="77777777" w:rsidR="008F7F11" w:rsidRDefault="008F7F11"/>
  </w:endnote>
  <w:endnote w:type="continuationSeparator" w:id="0">
    <w:p w14:paraId="53256409" w14:textId="77777777" w:rsidR="008F7F11" w:rsidRDefault="008F7F11">
      <w:pPr>
        <w:spacing w:line="240" w:lineRule="auto"/>
      </w:pPr>
      <w:r>
        <w:continuationSeparator/>
      </w:r>
    </w:p>
    <w:p w14:paraId="5C7B8A8E" w14:textId="77777777" w:rsidR="008F7F11" w:rsidRDefault="008F7F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E4AA9" w14:textId="77777777" w:rsidR="008F7F11" w:rsidRDefault="008F7F11">
      <w:pPr>
        <w:spacing w:line="240" w:lineRule="auto"/>
      </w:pPr>
      <w:r>
        <w:separator/>
      </w:r>
    </w:p>
    <w:p w14:paraId="36C34196" w14:textId="77777777" w:rsidR="008F7F11" w:rsidRDefault="008F7F11"/>
  </w:footnote>
  <w:footnote w:type="continuationSeparator" w:id="0">
    <w:p w14:paraId="59D7A561" w14:textId="77777777" w:rsidR="008F7F11" w:rsidRDefault="008F7F11">
      <w:pPr>
        <w:spacing w:line="240" w:lineRule="auto"/>
      </w:pPr>
      <w:r>
        <w:continuationSeparator/>
      </w:r>
    </w:p>
    <w:p w14:paraId="40F05A12" w14:textId="77777777" w:rsidR="008F7F11" w:rsidRDefault="008F7F1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C210C" w14:textId="20488D7F" w:rsidR="00E81978" w:rsidRDefault="00000000">
    <w:pPr>
      <w:pStyle w:val="Header"/>
    </w:pPr>
    <w:sdt>
      <w:sdtPr>
        <w:alias w:val="Running head"/>
        <w:tag w:val=""/>
        <w:id w:val="12739865"/>
        <w:placeholder>
          <w:docPart w:val="123D90AAD4FB49B9956E32772C985643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B36C0C">
          <w:t>Stuxnet: A Significant Cyberwarfare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32679" w14:textId="0BD9451F" w:rsidR="00E81978" w:rsidRDefault="005D3A03">
    <w:pPr>
      <w:pStyle w:val="Header"/>
      <w:rPr>
        <w:rStyle w:val="Strong"/>
      </w:rPr>
    </w:pPr>
    <w:r>
      <w:t xml:space="preserve">Running head: </w:t>
    </w:r>
    <w:sdt>
      <w:sdtPr>
        <w:rPr>
          <w:rFonts w:eastAsiaTheme="majorEastAsia" w:cstheme="minorHAnsi"/>
        </w:rPr>
        <w:alias w:val="Running head"/>
        <w:tag w:val=""/>
        <w:id w:val="-696842620"/>
        <w:placeholder>
          <w:docPart w:val="FEC28CC35898414BAD9990B0D9FDF305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sdt>
          <w:sdtPr>
            <w:rPr>
              <w:rFonts w:eastAsiaTheme="majorEastAsia" w:cstheme="minorHAnsi"/>
            </w:rPr>
            <w:alias w:val="Title:"/>
            <w:tag w:val="Title:"/>
            <w:id w:val="1822225836"/>
            <w:placeholder>
              <w:docPart w:val="75B1EE8BA4EE4AB7AC0F7670195C61A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15:appearance w15:val="hidden"/>
            <w:text w:multiLine="1"/>
          </w:sdtPr>
          <w:sdtContent>
            <w:r w:rsidR="00B36C0C" w:rsidRPr="00B36C0C">
              <w:rPr>
                <w:rFonts w:eastAsiaTheme="majorEastAsia" w:cstheme="minorHAnsi"/>
              </w:rPr>
              <w:t>Stuxnet: A Significant Cyberwarfare</w:t>
            </w:r>
          </w:sdtContent>
        </w:sdt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0D3F41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1FB2C8C"/>
    <w:multiLevelType w:val="hybridMultilevel"/>
    <w:tmpl w:val="FBE0822A"/>
    <w:lvl w:ilvl="0" w:tplc="D60068F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6DB6535"/>
    <w:multiLevelType w:val="hybridMultilevel"/>
    <w:tmpl w:val="B98CCB1A"/>
    <w:lvl w:ilvl="0" w:tplc="CB2600A2">
      <w:start w:val="1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581235B"/>
    <w:multiLevelType w:val="hybridMultilevel"/>
    <w:tmpl w:val="16D2EC3C"/>
    <w:lvl w:ilvl="0" w:tplc="D60068F6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8511A21"/>
    <w:multiLevelType w:val="hybridMultilevel"/>
    <w:tmpl w:val="DE88B8B2"/>
    <w:lvl w:ilvl="0" w:tplc="CDAA82DE"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90504C0"/>
    <w:multiLevelType w:val="hybridMultilevel"/>
    <w:tmpl w:val="5AF03AC0"/>
    <w:lvl w:ilvl="0" w:tplc="F29E2A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82753516">
    <w:abstractNumId w:val="9"/>
  </w:num>
  <w:num w:numId="2" w16cid:durableId="1686977242">
    <w:abstractNumId w:val="7"/>
  </w:num>
  <w:num w:numId="3" w16cid:durableId="1852797647">
    <w:abstractNumId w:val="6"/>
  </w:num>
  <w:num w:numId="4" w16cid:durableId="1199779174">
    <w:abstractNumId w:val="5"/>
  </w:num>
  <w:num w:numId="5" w16cid:durableId="1246038843">
    <w:abstractNumId w:val="4"/>
  </w:num>
  <w:num w:numId="6" w16cid:durableId="240330718">
    <w:abstractNumId w:val="8"/>
  </w:num>
  <w:num w:numId="7" w16cid:durableId="1309045313">
    <w:abstractNumId w:val="3"/>
  </w:num>
  <w:num w:numId="8" w16cid:durableId="1550603357">
    <w:abstractNumId w:val="2"/>
  </w:num>
  <w:num w:numId="9" w16cid:durableId="782917639">
    <w:abstractNumId w:val="1"/>
  </w:num>
  <w:num w:numId="10" w16cid:durableId="1618558243">
    <w:abstractNumId w:val="0"/>
  </w:num>
  <w:num w:numId="11" w16cid:durableId="153910912">
    <w:abstractNumId w:val="9"/>
    <w:lvlOverride w:ilvl="0">
      <w:startOverride w:val="1"/>
    </w:lvlOverride>
  </w:num>
  <w:num w:numId="12" w16cid:durableId="702945343">
    <w:abstractNumId w:val="15"/>
  </w:num>
  <w:num w:numId="13" w16cid:durableId="848063638">
    <w:abstractNumId w:val="13"/>
  </w:num>
  <w:num w:numId="14" w16cid:durableId="1988321744">
    <w:abstractNumId w:val="12"/>
  </w:num>
  <w:num w:numId="15" w16cid:durableId="1841195955">
    <w:abstractNumId w:val="14"/>
  </w:num>
  <w:num w:numId="16" w16cid:durableId="1072968943">
    <w:abstractNumId w:val="10"/>
  </w:num>
  <w:num w:numId="17" w16cid:durableId="273708920">
    <w:abstractNumId w:val="16"/>
  </w:num>
  <w:num w:numId="18" w16cid:durableId="1949388024">
    <w:abstractNumId w:val="18"/>
  </w:num>
  <w:num w:numId="19" w16cid:durableId="1819109538">
    <w:abstractNumId w:val="11"/>
  </w:num>
  <w:num w:numId="20" w16cid:durableId="8757792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O0MDExNTIys7AwsTRQ0lEKTi0uzszPAykwrwUAbUjUcSwAAAA="/>
  </w:docVars>
  <w:rsids>
    <w:rsidRoot w:val="0088769A"/>
    <w:rsid w:val="0000746B"/>
    <w:rsid w:val="000A2774"/>
    <w:rsid w:val="000A27D0"/>
    <w:rsid w:val="000B581E"/>
    <w:rsid w:val="000C2765"/>
    <w:rsid w:val="000D3F41"/>
    <w:rsid w:val="00136EB8"/>
    <w:rsid w:val="0018738E"/>
    <w:rsid w:val="002B3487"/>
    <w:rsid w:val="002B6496"/>
    <w:rsid w:val="002E3E9F"/>
    <w:rsid w:val="00333B9A"/>
    <w:rsid w:val="00355DCA"/>
    <w:rsid w:val="00385345"/>
    <w:rsid w:val="003A7802"/>
    <w:rsid w:val="00411539"/>
    <w:rsid w:val="00430C3A"/>
    <w:rsid w:val="00443C9E"/>
    <w:rsid w:val="00447001"/>
    <w:rsid w:val="00475BD7"/>
    <w:rsid w:val="004D248A"/>
    <w:rsid w:val="00510376"/>
    <w:rsid w:val="00551A02"/>
    <w:rsid w:val="005534FA"/>
    <w:rsid w:val="005666D2"/>
    <w:rsid w:val="00591724"/>
    <w:rsid w:val="005D3A03"/>
    <w:rsid w:val="005E1E2D"/>
    <w:rsid w:val="005E6965"/>
    <w:rsid w:val="0062246A"/>
    <w:rsid w:val="00624F5D"/>
    <w:rsid w:val="006A02B6"/>
    <w:rsid w:val="006E607B"/>
    <w:rsid w:val="006F35F8"/>
    <w:rsid w:val="00721028"/>
    <w:rsid w:val="0072704D"/>
    <w:rsid w:val="00775A7C"/>
    <w:rsid w:val="007A634D"/>
    <w:rsid w:val="007D224E"/>
    <w:rsid w:val="007D3FC9"/>
    <w:rsid w:val="007E2AE7"/>
    <w:rsid w:val="008002C0"/>
    <w:rsid w:val="008608F5"/>
    <w:rsid w:val="0088769A"/>
    <w:rsid w:val="00891CDA"/>
    <w:rsid w:val="008B705C"/>
    <w:rsid w:val="008C5323"/>
    <w:rsid w:val="008D573F"/>
    <w:rsid w:val="008F7F11"/>
    <w:rsid w:val="00946BCD"/>
    <w:rsid w:val="00950966"/>
    <w:rsid w:val="009624E6"/>
    <w:rsid w:val="00985E12"/>
    <w:rsid w:val="009A6A3B"/>
    <w:rsid w:val="009C12F9"/>
    <w:rsid w:val="00A66E84"/>
    <w:rsid w:val="00A7526A"/>
    <w:rsid w:val="00A81F6A"/>
    <w:rsid w:val="00AA07FE"/>
    <w:rsid w:val="00AD4B29"/>
    <w:rsid w:val="00AD6416"/>
    <w:rsid w:val="00AE4649"/>
    <w:rsid w:val="00AE4D48"/>
    <w:rsid w:val="00AF7C13"/>
    <w:rsid w:val="00B022EB"/>
    <w:rsid w:val="00B36C0C"/>
    <w:rsid w:val="00B37B3A"/>
    <w:rsid w:val="00B700D7"/>
    <w:rsid w:val="00B823AA"/>
    <w:rsid w:val="00B869CC"/>
    <w:rsid w:val="00BA45DB"/>
    <w:rsid w:val="00BF4184"/>
    <w:rsid w:val="00BF7425"/>
    <w:rsid w:val="00C00F4B"/>
    <w:rsid w:val="00C0601E"/>
    <w:rsid w:val="00C21AF0"/>
    <w:rsid w:val="00C31D30"/>
    <w:rsid w:val="00C77178"/>
    <w:rsid w:val="00CA73B8"/>
    <w:rsid w:val="00CB6D35"/>
    <w:rsid w:val="00CC0677"/>
    <w:rsid w:val="00CD2F24"/>
    <w:rsid w:val="00CD6E39"/>
    <w:rsid w:val="00CF6E91"/>
    <w:rsid w:val="00D207CB"/>
    <w:rsid w:val="00D34D83"/>
    <w:rsid w:val="00D36649"/>
    <w:rsid w:val="00D53051"/>
    <w:rsid w:val="00D85B68"/>
    <w:rsid w:val="00D908B5"/>
    <w:rsid w:val="00DB0F88"/>
    <w:rsid w:val="00DB19DC"/>
    <w:rsid w:val="00E6004D"/>
    <w:rsid w:val="00E737D3"/>
    <w:rsid w:val="00E74F04"/>
    <w:rsid w:val="00E81978"/>
    <w:rsid w:val="00F379B7"/>
    <w:rsid w:val="00F525FA"/>
    <w:rsid w:val="00F71DE4"/>
    <w:rsid w:val="00FB4411"/>
    <w:rsid w:val="00FC3227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DE803F"/>
  <w15:chartTrackingRefBased/>
  <w15:docId w15:val="{AA3746D6-E776-4D38-AEE5-603B26573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88769A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69A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8608F5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ky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D45C80574E74316B8ACE2BD19B13B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1A1217-6FF7-419D-8F44-12DDBB0AB836}"/>
      </w:docPartPr>
      <w:docPartBody>
        <w:p w:rsidR="00573DDC" w:rsidRDefault="009354D3">
          <w:pPr>
            <w:pStyle w:val="7D45C80574E74316B8ACE2BD19B13B52"/>
          </w:pPr>
          <w:r>
            <w:t>[Title Here, up to 12 Words, on One to Two Lines]</w:t>
          </w:r>
        </w:p>
      </w:docPartBody>
    </w:docPart>
    <w:docPart>
      <w:docPartPr>
        <w:name w:val="123D90AAD4FB49B9956E32772C9856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4F6806-BBE2-4E3D-8CD5-D9FB9E67C8CB}"/>
      </w:docPartPr>
      <w:docPartBody>
        <w:p w:rsidR="00573DDC" w:rsidRDefault="009354D3">
          <w:pPr>
            <w:pStyle w:val="123D90AAD4FB49B9956E32772C985643"/>
          </w:pPr>
          <w:r w:rsidRPr="005D3A03">
            <w:t>Figures title:</w:t>
          </w:r>
        </w:p>
      </w:docPartBody>
    </w:docPart>
    <w:docPart>
      <w:docPartPr>
        <w:name w:val="FEC28CC35898414BAD9990B0D9FDF3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B2B00E-509C-47DB-9046-E7386C33F6BC}"/>
      </w:docPartPr>
      <w:docPartBody>
        <w:p w:rsidR="00573DDC" w:rsidRDefault="009354D3">
          <w:pPr>
            <w:pStyle w:val="FEC28CC35898414BAD9990B0D9FDF305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  <w:docPart>
      <w:docPartPr>
        <w:name w:val="0ED9512A56F74EF48F44F28EBE53B5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6FD46-E672-4477-A428-ACCCF85C1761}"/>
      </w:docPartPr>
      <w:docPartBody>
        <w:p w:rsidR="00573DDC" w:rsidRDefault="009354D3" w:rsidP="009354D3">
          <w:pPr>
            <w:pStyle w:val="0ED9512A56F74EF48F44F28EBE53B53C"/>
          </w:pPr>
          <w:r>
            <w:t>[Title Here, up to 12 Words, on One to Two Lines]</w:t>
          </w:r>
        </w:p>
      </w:docPartBody>
    </w:docPart>
    <w:docPart>
      <w:docPartPr>
        <w:name w:val="75B1EE8BA4EE4AB7AC0F7670195C6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EA7F5B-66E2-4AB5-A094-F8063CFB79D0}"/>
      </w:docPartPr>
      <w:docPartBody>
        <w:p w:rsidR="00000000" w:rsidRDefault="00C71C2B" w:rsidP="00C71C2B">
          <w:pPr>
            <w:pStyle w:val="75B1EE8BA4EE4AB7AC0F7670195C61AA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4D3"/>
    <w:rsid w:val="001368DF"/>
    <w:rsid w:val="001D0B74"/>
    <w:rsid w:val="005129BE"/>
    <w:rsid w:val="00573DDC"/>
    <w:rsid w:val="007D4D35"/>
    <w:rsid w:val="007F501B"/>
    <w:rsid w:val="009354D3"/>
    <w:rsid w:val="00B24056"/>
    <w:rsid w:val="00C71C2B"/>
    <w:rsid w:val="00F2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7D45C80574E74316B8ACE2BD19B13B52">
    <w:name w:val="7D45C80574E74316B8ACE2BD19B13B52"/>
  </w:style>
  <w:style w:type="paragraph" w:customStyle="1" w:styleId="123D90AAD4FB49B9956E32772C985643">
    <w:name w:val="123D90AAD4FB49B9956E32772C985643"/>
  </w:style>
  <w:style w:type="paragraph" w:customStyle="1" w:styleId="FEC28CC35898414BAD9990B0D9FDF305">
    <w:name w:val="FEC28CC35898414BAD9990B0D9FDF305"/>
  </w:style>
  <w:style w:type="paragraph" w:customStyle="1" w:styleId="0ED9512A56F74EF48F44F28EBE53B53C">
    <w:name w:val="0ED9512A56F74EF48F44F28EBE53B53C"/>
    <w:rsid w:val="009354D3"/>
  </w:style>
  <w:style w:type="paragraph" w:customStyle="1" w:styleId="75B1EE8BA4EE4AB7AC0F7670195C61AA">
    <w:name w:val="75B1EE8BA4EE4AB7AC0F7670195C61AA"/>
    <w:rsid w:val="00C71C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Stuxnet: A Significant Cyberwarfare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C9EF1921BAA64996D234F7BA3CC37E" ma:contentTypeVersion="11" ma:contentTypeDescription="Create a new document." ma:contentTypeScope="" ma:versionID="e03f3cd9175419535b1f07630311138e">
  <xsd:schema xmlns:xsd="http://www.w3.org/2001/XMLSchema" xmlns:xs="http://www.w3.org/2001/XMLSchema" xmlns:p="http://schemas.microsoft.com/office/2006/metadata/properties" xmlns:ns3="9bf9c1fe-a254-4172-b37f-7925a4ee4e66" xmlns:ns4="c69e9ab8-2abb-44e5-9e64-2c65ab8a17bb" targetNamespace="http://schemas.microsoft.com/office/2006/metadata/properties" ma:root="true" ma:fieldsID="2a927225835281ff5506deeb5dd55545" ns3:_="" ns4:_="">
    <xsd:import namespace="9bf9c1fe-a254-4172-b37f-7925a4ee4e66"/>
    <xsd:import namespace="c69e9ab8-2abb-44e5-9e64-2c65ab8a17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f9c1fe-a254-4172-b37f-7925a4ee4e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9e9ab8-2abb-44e5-9e64-2c65ab8a17b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48AA52-9458-426E-8046-07DDA7D173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2170B0-1F8B-4A87-B87A-6E09DDFC93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f9c1fe-a254-4172-b37f-7925a4ee4e66"/>
    <ds:schemaRef ds:uri="c69e9ab8-2abb-44e5-9e64-2c65ab8a17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744BD42-ACEC-488E-B3FB-5A80950C2E5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387</TotalTime>
  <Pages>4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Principles of Influence: Robin Sage Case Study of Social Engineering</vt:lpstr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Stuxnet: A Significant Cyberwarfare</dc:title>
  <dc:subject/>
  <dc:creator>Jack Huynh</dc:creator>
  <cp:keywords/>
  <dc:description/>
  <cp:lastModifiedBy>Truc Huynh</cp:lastModifiedBy>
  <cp:revision>24</cp:revision>
  <dcterms:created xsi:type="dcterms:W3CDTF">2022-09-16T17:32:00Z</dcterms:created>
  <dcterms:modified xsi:type="dcterms:W3CDTF">2022-10-08T21:58:00Z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0x01010054C9EF1921BAA64996D234F7BA3CC37E</vt:lpwstr>
  </property>
  <property fmtid="{D5CDD505-2E9C-101B-9397-08002B2CF9AE}" pid="3" name="GrammarlyDocumentId">
    <vt:lpwstr>6b545869c555b96389123cc0c0ca9195ceb9479c8597a6a19c760c6fbbdca991</vt:lpwstr>
  </property>
</Properties>
</file>