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F0D0" w14:textId="794893C6" w:rsidR="0088769A" w:rsidRDefault="00000000" w:rsidP="0088769A">
      <w:pPr>
        <w:pStyle w:val="Title"/>
      </w:pPr>
      <w:sdt>
        <w:sdtPr>
          <w:alias w:val="Title:"/>
          <w:tag w:val="Title:"/>
          <w:id w:val="726351117"/>
          <w:placeholder>
            <w:docPart w:val="0ED9512A56F74EF48F44F28EBE53B53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17F4D">
            <w:t>Anti-malware Software in Protecting Endpoints</w:t>
          </w:r>
        </w:sdtContent>
      </w:sdt>
    </w:p>
    <w:p w14:paraId="43324C2E" w14:textId="77777777" w:rsidR="0088769A" w:rsidRDefault="0088769A" w:rsidP="0088769A">
      <w:pPr>
        <w:pStyle w:val="Title2"/>
      </w:pPr>
      <w:r>
        <w:t>Truc L. Huynh, Computer Science</w:t>
      </w:r>
    </w:p>
    <w:p w14:paraId="7BA15AC5" w14:textId="77777777" w:rsidR="0088769A" w:rsidRDefault="0088769A" w:rsidP="0088769A">
      <w:pPr>
        <w:pStyle w:val="Title2"/>
      </w:pPr>
      <w:r>
        <w:t>Purdue University Fort Wayne</w:t>
      </w:r>
    </w:p>
    <w:p w14:paraId="44C9F272" w14:textId="14C1B504" w:rsidR="0088769A" w:rsidRDefault="0088769A" w:rsidP="0088769A">
      <w:pPr>
        <w:pStyle w:val="Title"/>
      </w:pPr>
    </w:p>
    <w:p w14:paraId="7040B5C2" w14:textId="2EF1ADD7" w:rsidR="00E81978" w:rsidRDefault="00E81978" w:rsidP="0088769A">
      <w:pPr>
        <w:pStyle w:val="Title2"/>
      </w:pPr>
    </w:p>
    <w:p w14:paraId="7D89BC13" w14:textId="3BE24147" w:rsidR="00E81978" w:rsidRDefault="00000000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7D45C80574E74316B8ACE2BD19B13B5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D17F4D">
            <w:rPr>
              <w:b/>
              <w:bCs/>
            </w:rPr>
            <w:t>Anti-malware Software in Protecting Endpoints</w:t>
          </w:r>
        </w:sdtContent>
      </w:sdt>
    </w:p>
    <w:p w14:paraId="18040EE9" w14:textId="2E38B9E0" w:rsidR="00D606BC" w:rsidRDefault="007A350D" w:rsidP="003E6A58">
      <w:r>
        <w:t>Anti-malware</w:t>
      </w:r>
      <w:r w:rsidR="00E85AC1" w:rsidRPr="00E85AC1">
        <w:t xml:space="preserve"> software works to detect infection</w:t>
      </w:r>
      <w:r w:rsidR="00DE7089">
        <w:t>s</w:t>
      </w:r>
      <w:r w:rsidR="009D2D5A">
        <w:t xml:space="preserve">. </w:t>
      </w:r>
      <w:r w:rsidR="00D93F01">
        <w:t>Anti-malware</w:t>
      </w:r>
      <w:r w:rsidR="009D2D5A" w:rsidRPr="009D2D5A">
        <w:t xml:space="preserve"> p</w:t>
      </w:r>
      <w:r w:rsidR="007671B9">
        <w:t>a</w:t>
      </w:r>
      <w:r w:rsidR="009D2D5A" w:rsidRPr="009D2D5A">
        <w:t>ck</w:t>
      </w:r>
      <w:r w:rsidR="007671B9">
        <w:t>ages</w:t>
      </w:r>
      <w:r w:rsidR="009D2D5A" w:rsidRPr="009D2D5A">
        <w:t xml:space="preserve"> provide </w:t>
      </w:r>
      <w:r w:rsidR="00D606BC" w:rsidRPr="009D2D5A">
        <w:t>several</w:t>
      </w:r>
      <w:r w:rsidR="009D2D5A" w:rsidRPr="009D2D5A">
        <w:t xml:space="preserve"> </w:t>
      </w:r>
      <w:r w:rsidR="007671B9">
        <w:t>abilities</w:t>
      </w:r>
      <w:r w:rsidR="009D2D5A" w:rsidRPr="009D2D5A">
        <w:t xml:space="preserve"> that should be considered when designing a defensive strateg</w:t>
      </w:r>
      <w:r w:rsidR="00176BB0">
        <w:t>y</w:t>
      </w:r>
      <w:r w:rsidR="00D606BC">
        <w:t>:</w:t>
      </w:r>
    </w:p>
    <w:p w14:paraId="43D45DF3" w14:textId="2BF5AE9D" w:rsidR="00D606BC" w:rsidRDefault="009D2D5A" w:rsidP="00D606BC">
      <w:pPr>
        <w:pStyle w:val="ListParagraph"/>
        <w:numPr>
          <w:ilvl w:val="0"/>
          <w:numId w:val="16"/>
        </w:numPr>
      </w:pPr>
      <w:r w:rsidRPr="009D2D5A">
        <w:t xml:space="preserve">Whistling </w:t>
      </w:r>
      <w:r w:rsidR="007671B9">
        <w:t>c</w:t>
      </w:r>
      <w:r w:rsidRPr="009D2D5A">
        <w:t>a</w:t>
      </w:r>
      <w:r w:rsidR="00D606BC">
        <w:t>pa</w:t>
      </w:r>
      <w:r w:rsidRPr="009D2D5A">
        <w:t>bilit</w:t>
      </w:r>
      <w:r w:rsidR="00D606BC">
        <w:t>ies</w:t>
      </w:r>
      <w:r w:rsidRPr="009D2D5A">
        <w:t xml:space="preserve"> </w:t>
      </w:r>
      <w:r w:rsidR="00772801">
        <w:t>(</w:t>
      </w:r>
      <w:r w:rsidR="00001E3A">
        <w:t>Anomaly-based detection</w:t>
      </w:r>
      <w:r w:rsidR="00772801">
        <w:t xml:space="preserve">) </w:t>
      </w:r>
      <w:r w:rsidRPr="009D2D5A">
        <w:t xml:space="preserve">allow only </w:t>
      </w:r>
      <w:r w:rsidR="00D606BC">
        <w:t>trusted</w:t>
      </w:r>
      <w:r w:rsidRPr="009D2D5A">
        <w:t xml:space="preserve"> software to run</w:t>
      </w:r>
      <w:r w:rsidR="00D606BC">
        <w:t>, and application w</w:t>
      </w:r>
      <w:r w:rsidR="00FB29FB">
        <w:t>hitelisting checks to ensure that the software running match</w:t>
      </w:r>
      <w:r w:rsidR="003E2DB4">
        <w:t>es a known good version of the software</w:t>
      </w:r>
      <w:r w:rsidR="00772801">
        <w:t xml:space="preserve"> (a good </w:t>
      </w:r>
      <w:r w:rsidR="00001E3A">
        <w:t>baseline</w:t>
      </w:r>
      <w:r w:rsidR="00772801">
        <w:t xml:space="preserve"> is needed for this </w:t>
      </w:r>
      <w:r w:rsidR="00001E3A">
        <w:t>technique</w:t>
      </w:r>
      <w:r w:rsidR="00772801">
        <w:t>)</w:t>
      </w:r>
      <w:r w:rsidR="003E2DB4">
        <w:t>.</w:t>
      </w:r>
      <w:r w:rsidR="00D93F01" w:rsidRPr="00D93F01">
        <w:t xml:space="preserve"> </w:t>
      </w:r>
    </w:p>
    <w:p w14:paraId="185A1815" w14:textId="5D72E485" w:rsidR="00E86115" w:rsidRDefault="003E2DB4" w:rsidP="00D606BC">
      <w:pPr>
        <w:pStyle w:val="ListParagraph"/>
        <w:numPr>
          <w:ilvl w:val="0"/>
          <w:numId w:val="16"/>
        </w:numPr>
      </w:pPr>
      <w:r>
        <w:t>Heuristic</w:t>
      </w:r>
      <w:r w:rsidR="00D93F01" w:rsidRPr="00D93F01">
        <w:t>ic o</w:t>
      </w:r>
      <w:r>
        <w:t>r</w:t>
      </w:r>
      <w:r w:rsidR="00D93F01" w:rsidRPr="00D93F01">
        <w:t xml:space="preserve"> behavior</w:t>
      </w:r>
      <w:r>
        <w:t>-based</w:t>
      </w:r>
      <w:r w:rsidR="00D93F01" w:rsidRPr="00D93F01">
        <w:t xml:space="preserve"> anti</w:t>
      </w:r>
      <w:r w:rsidR="00E86115">
        <w:t>-</w:t>
      </w:r>
      <w:r w:rsidR="00D93F01" w:rsidRPr="00D93F01">
        <w:t>malware capabilit</w:t>
      </w:r>
      <w:r w:rsidR="00E86115">
        <w:t>ies l</w:t>
      </w:r>
      <w:r w:rsidR="00D93F01" w:rsidRPr="00D93F01">
        <w:t xml:space="preserve">ook at </w:t>
      </w:r>
      <w:r w:rsidR="00E86115">
        <w:t>behavior</w:t>
      </w:r>
      <w:r w:rsidR="00D93F01" w:rsidRPr="00D93F01">
        <w:t xml:space="preserve"> associated with </w:t>
      </w:r>
      <w:r w:rsidR="00E86115">
        <w:t>attackers (unexpected data transfer</w:t>
      </w:r>
      <w:r w:rsidR="00DC54E8">
        <w:t>, scan of other systems, or access to memory</w:t>
      </w:r>
      <w:r w:rsidR="00005DCB">
        <w:t xml:space="preserve"> or data that is typical</w:t>
      </w:r>
      <w:r w:rsidR="00E86115">
        <w:t>)</w:t>
      </w:r>
      <w:r w:rsidR="00D93F01" w:rsidRPr="00D93F01">
        <w:t xml:space="preserve">. </w:t>
      </w:r>
    </w:p>
    <w:p w14:paraId="67769497" w14:textId="25DF3529" w:rsidR="008302B9" w:rsidRDefault="00005DCB" w:rsidP="00001E3A">
      <w:pPr>
        <w:pStyle w:val="ListParagraph"/>
        <w:numPr>
          <w:ilvl w:val="0"/>
          <w:numId w:val="16"/>
        </w:numPr>
      </w:pPr>
      <w:r>
        <w:t>Signature-based</w:t>
      </w:r>
      <w:r w:rsidR="00D93F01" w:rsidRPr="00D93F01">
        <w:t xml:space="preserve"> </w:t>
      </w:r>
      <w:r w:rsidR="003614FF" w:rsidRPr="00D93F01">
        <w:t>systems</w:t>
      </w:r>
      <w:r w:rsidR="00D93F01" w:rsidRPr="00D93F01">
        <w:t xml:space="preserve"> attempt to gather </w:t>
      </w:r>
      <w:r w:rsidR="003614FF">
        <w:t>fingerprints</w:t>
      </w:r>
      <w:r w:rsidR="00D93F01" w:rsidRPr="00D93F01">
        <w:t xml:space="preserve"> </w:t>
      </w:r>
      <w:r>
        <w:t>of</w:t>
      </w:r>
      <w:r w:rsidR="00D93F01" w:rsidRPr="00D93F01">
        <w:t xml:space="preserve"> </w:t>
      </w:r>
      <w:r>
        <w:t>known malware</w:t>
      </w:r>
      <w:r w:rsidR="00D93F01" w:rsidRPr="00D93F01">
        <w:t xml:space="preserve"> and then compare fi</w:t>
      </w:r>
      <w:r w:rsidR="00FC26D9">
        <w:t>l</w:t>
      </w:r>
      <w:r w:rsidR="00D93F01" w:rsidRPr="00D93F01">
        <w:t>e</w:t>
      </w:r>
      <w:r w:rsidR="003614FF">
        <w:t>s</w:t>
      </w:r>
      <w:r w:rsidR="00D93F01" w:rsidRPr="00D93F01">
        <w:t xml:space="preserve"> and application</w:t>
      </w:r>
      <w:r w:rsidR="003614FF">
        <w:t>s</w:t>
      </w:r>
      <w:r w:rsidR="00D93F01" w:rsidRPr="00D93F01">
        <w:t xml:space="preserve"> with </w:t>
      </w:r>
      <w:r w:rsidR="00FC26D9">
        <w:t>those fingerprints</w:t>
      </w:r>
      <w:r w:rsidR="00D93F01" w:rsidRPr="00D93F01">
        <w:t>.</w:t>
      </w:r>
    </w:p>
    <w:p w14:paraId="0FE0D07E" w14:textId="3AA3A0C2" w:rsidR="003614FF" w:rsidRDefault="00781A0E" w:rsidP="003614FF">
      <w:r>
        <w:t xml:space="preserve">Anti-malware technologies can be deployed on networks and on systems and devices. However, </w:t>
      </w:r>
      <w:r w:rsidR="00422774">
        <w:t xml:space="preserve">modern threats have shown that they can make themselves </w:t>
      </w:r>
      <w:r w:rsidR="00D4574C">
        <w:t xml:space="preserve">unable to detect. Using the technology to detect malware, </w:t>
      </w:r>
      <w:r w:rsidR="00FF3D7F">
        <w:t>advanced</w:t>
      </w:r>
      <w:r w:rsidR="00D4574C">
        <w:t xml:space="preserve"> </w:t>
      </w:r>
      <w:r w:rsidR="00FF3D7F">
        <w:t>persistent</w:t>
      </w:r>
      <w:r w:rsidR="00D4574C">
        <w:t xml:space="preserve"> thr</w:t>
      </w:r>
      <w:r w:rsidR="00871581">
        <w:t>eats</w:t>
      </w:r>
      <w:r w:rsidR="00FF3D7F">
        <w:t xml:space="preserve"> (APT)</w:t>
      </w:r>
      <w:r w:rsidR="00871581">
        <w:t xml:space="preserve"> can exploit the detection of anti-malware</w:t>
      </w:r>
      <w:r w:rsidR="00FF3D7F">
        <w:t>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2A4F876" w14:textId="77777777" w:rsidR="00E81978" w:rsidRDefault="005D3A03">
          <w:pPr>
            <w:pStyle w:val="SectionTitle"/>
          </w:pPr>
          <w:r>
            <w:t>References</w:t>
          </w:r>
        </w:p>
        <w:p w14:paraId="4076010A" w14:textId="18E4B991" w:rsidR="0088769A" w:rsidRPr="004B6DB2" w:rsidRDefault="0088769A" w:rsidP="0088769A">
          <w:pPr>
            <w:pStyle w:val="NormalWeb"/>
            <w:ind w:left="567" w:hanging="567"/>
            <w:rPr>
              <w:rFonts w:asciiTheme="minorHAnsi" w:hAnsiTheme="minorHAnsi" w:cstheme="minorHAnsi"/>
              <w:i/>
              <w:iCs/>
            </w:rPr>
          </w:pPr>
          <w:r w:rsidRPr="00C6331E">
            <w:rPr>
              <w:rFonts w:asciiTheme="minorHAnsi" w:hAnsiTheme="minorHAnsi" w:cstheme="minorHAnsi"/>
            </w:rPr>
            <w:t>Chapple, M., &amp; Seidl, D. (2023). Chapter 1</w:t>
          </w:r>
          <w:r w:rsidR="00322C92">
            <w:rPr>
              <w:rFonts w:asciiTheme="minorHAnsi" w:hAnsiTheme="minorHAnsi" w:cstheme="minorHAnsi"/>
            </w:rPr>
            <w:t>1</w:t>
          </w:r>
          <w:r w:rsidRPr="00C6331E">
            <w:rPr>
              <w:rFonts w:asciiTheme="minorHAnsi" w:hAnsiTheme="minorHAnsi" w:cstheme="minorHAnsi"/>
            </w:rPr>
            <w:t xml:space="preserve">: </w:t>
          </w:r>
          <w:r w:rsidR="00322C92">
            <w:rPr>
              <w:rFonts w:asciiTheme="minorHAnsi" w:hAnsiTheme="minorHAnsi" w:cstheme="minorHAnsi"/>
            </w:rPr>
            <w:t>Protecting Endpoints</w:t>
          </w:r>
          <w:r w:rsidRPr="00C6331E">
            <w:rPr>
              <w:rFonts w:asciiTheme="minorHAnsi" w:hAnsiTheme="minorHAnsi" w:cstheme="minorHAnsi"/>
            </w:rPr>
            <w:t xml:space="preserve"> </w:t>
          </w:r>
          <w:r w:rsidR="00100E9A" w:rsidRPr="00C6331E">
            <w:rPr>
              <w:rFonts w:asciiTheme="minorHAnsi" w:hAnsiTheme="minorHAnsi" w:cstheme="minorHAnsi"/>
            </w:rPr>
            <w:t>in</w:t>
          </w:r>
          <w:r w:rsidRPr="00C6331E">
            <w:rPr>
              <w:rFonts w:asciiTheme="minorHAnsi" w:hAnsiTheme="minorHAnsi" w:cstheme="minorHAnsi"/>
            </w:rPr>
            <w:t xml:space="preserve"> </w:t>
          </w:r>
          <w:r w:rsidRPr="00C6331E">
            <w:rPr>
              <w:rFonts w:asciiTheme="minorHAnsi" w:hAnsiTheme="minorHAnsi" w:cstheme="minorHAnsi"/>
              <w:i/>
              <w:iCs/>
            </w:rPr>
            <w:t>Cyberwarfare: Information Operations in a Connected World</w:t>
          </w:r>
          <w:r w:rsidRPr="00C6331E">
            <w:rPr>
              <w:rFonts w:asciiTheme="minorHAnsi" w:hAnsiTheme="minorHAnsi" w:cstheme="minorHAnsi"/>
            </w:rPr>
            <w:t xml:space="preserve"> (Second, pp. 9–20). essay</w:t>
          </w:r>
          <w:r w:rsidRPr="004B6DB2">
            <w:rPr>
              <w:rFonts w:asciiTheme="minorHAnsi" w:hAnsiTheme="minorHAnsi" w:cstheme="minorHAnsi"/>
            </w:rPr>
            <w:t>, Jones &amp; Bartlett Learning. (1)</w:t>
          </w:r>
        </w:p>
        <w:p w14:paraId="784C16F0" w14:textId="1C793CF5" w:rsidR="0088769A" w:rsidRDefault="00000000" w:rsidP="0088769A">
          <w:pPr>
            <w:pStyle w:val="NormalWeb"/>
            <w:ind w:left="567" w:hanging="567"/>
            <w:rPr>
              <w:rFonts w:asciiTheme="minorHAnsi" w:hAnsiTheme="minorHAnsi" w:cstheme="minorHAnsi"/>
            </w:rPr>
          </w:pPr>
        </w:p>
      </w:sdtContent>
    </w:sdt>
    <w:sectPr w:rsidR="0088769A" w:rsidSect="005C3932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2618F" w14:textId="77777777" w:rsidR="00487D9C" w:rsidRDefault="00487D9C">
      <w:pPr>
        <w:spacing w:line="240" w:lineRule="auto"/>
      </w:pPr>
      <w:r>
        <w:separator/>
      </w:r>
    </w:p>
    <w:p w14:paraId="5A059BCA" w14:textId="77777777" w:rsidR="00487D9C" w:rsidRDefault="00487D9C"/>
  </w:endnote>
  <w:endnote w:type="continuationSeparator" w:id="0">
    <w:p w14:paraId="5A5FADA6" w14:textId="77777777" w:rsidR="00487D9C" w:rsidRDefault="00487D9C">
      <w:pPr>
        <w:spacing w:line="240" w:lineRule="auto"/>
      </w:pPr>
      <w:r>
        <w:continuationSeparator/>
      </w:r>
    </w:p>
    <w:p w14:paraId="2395A594" w14:textId="77777777" w:rsidR="00487D9C" w:rsidRDefault="00487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01ECA" w14:textId="77777777" w:rsidR="00487D9C" w:rsidRDefault="00487D9C">
      <w:pPr>
        <w:spacing w:line="240" w:lineRule="auto"/>
      </w:pPr>
      <w:r>
        <w:separator/>
      </w:r>
    </w:p>
    <w:p w14:paraId="1519F63D" w14:textId="77777777" w:rsidR="00487D9C" w:rsidRDefault="00487D9C"/>
  </w:footnote>
  <w:footnote w:type="continuationSeparator" w:id="0">
    <w:p w14:paraId="78A2017E" w14:textId="77777777" w:rsidR="00487D9C" w:rsidRDefault="00487D9C">
      <w:pPr>
        <w:spacing w:line="240" w:lineRule="auto"/>
      </w:pPr>
      <w:r>
        <w:continuationSeparator/>
      </w:r>
    </w:p>
    <w:p w14:paraId="7A203528" w14:textId="77777777" w:rsidR="00487D9C" w:rsidRDefault="00487D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210C" w14:textId="3D844D6F" w:rsidR="00E81978" w:rsidRPr="003B51C3" w:rsidRDefault="00000000" w:rsidP="003B51C3">
    <w:pPr>
      <w:pStyle w:val="Header"/>
    </w:pPr>
    <w:sdt>
      <w:sdtPr>
        <w:alias w:val="Title:"/>
        <w:tag w:val="Title:"/>
        <w:id w:val="-1061478591"/>
        <w:placeholder>
          <w:docPart w:val="290B7547798A42798CC8C7107F2B2A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r w:rsidR="007F29A2">
          <w:t>Anti-malware Software in Protecting Endpoints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2679" w14:textId="0FF10892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696842620"/>
        <w:placeholder>
          <w:docPart w:val="FEC28CC35898414BAD9990B0D9FDF3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sdt>
          <w:sdtPr>
            <w:alias w:val="Title:"/>
            <w:tag w:val="Title:"/>
            <w:id w:val="-965730503"/>
            <w:placeholder>
              <w:docPart w:val="AD826EE4AF404513B8E3BACB4981B5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Content>
            <w:r w:rsidR="00D17F4D">
              <w:t>Anti-malware Software in Protecting Endpoints</w:t>
            </w:r>
          </w:sdtContent>
        </w:sdt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04382D"/>
    <w:multiLevelType w:val="hybridMultilevel"/>
    <w:tmpl w:val="45E01448"/>
    <w:lvl w:ilvl="0" w:tplc="F8F4389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2753516">
    <w:abstractNumId w:val="9"/>
  </w:num>
  <w:num w:numId="2" w16cid:durableId="1686977242">
    <w:abstractNumId w:val="7"/>
  </w:num>
  <w:num w:numId="3" w16cid:durableId="1852797647">
    <w:abstractNumId w:val="6"/>
  </w:num>
  <w:num w:numId="4" w16cid:durableId="1199779174">
    <w:abstractNumId w:val="5"/>
  </w:num>
  <w:num w:numId="5" w16cid:durableId="1246038843">
    <w:abstractNumId w:val="4"/>
  </w:num>
  <w:num w:numId="6" w16cid:durableId="240330718">
    <w:abstractNumId w:val="8"/>
  </w:num>
  <w:num w:numId="7" w16cid:durableId="1309045313">
    <w:abstractNumId w:val="3"/>
  </w:num>
  <w:num w:numId="8" w16cid:durableId="1550603357">
    <w:abstractNumId w:val="2"/>
  </w:num>
  <w:num w:numId="9" w16cid:durableId="782917639">
    <w:abstractNumId w:val="1"/>
  </w:num>
  <w:num w:numId="10" w16cid:durableId="1618558243">
    <w:abstractNumId w:val="0"/>
  </w:num>
  <w:num w:numId="11" w16cid:durableId="153910912">
    <w:abstractNumId w:val="9"/>
    <w:lvlOverride w:ilvl="0">
      <w:startOverride w:val="1"/>
    </w:lvlOverride>
  </w:num>
  <w:num w:numId="12" w16cid:durableId="702945343">
    <w:abstractNumId w:val="14"/>
  </w:num>
  <w:num w:numId="13" w16cid:durableId="848063638">
    <w:abstractNumId w:val="11"/>
  </w:num>
  <w:num w:numId="14" w16cid:durableId="1988321744">
    <w:abstractNumId w:val="10"/>
  </w:num>
  <w:num w:numId="15" w16cid:durableId="1841195955">
    <w:abstractNumId w:val="13"/>
  </w:num>
  <w:num w:numId="16" w16cid:durableId="14827685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0MDExNTIys7AwsTRQ0lEKTi0uzszPAykwrgUAaY24FSwAAAA="/>
  </w:docVars>
  <w:rsids>
    <w:rsidRoot w:val="0088769A"/>
    <w:rsid w:val="00001E3A"/>
    <w:rsid w:val="00005DCB"/>
    <w:rsid w:val="00014386"/>
    <w:rsid w:val="00022409"/>
    <w:rsid w:val="000540D1"/>
    <w:rsid w:val="000A2774"/>
    <w:rsid w:val="000A27D0"/>
    <w:rsid w:val="000A5A12"/>
    <w:rsid w:val="000D3F41"/>
    <w:rsid w:val="000D4BD3"/>
    <w:rsid w:val="00100E9A"/>
    <w:rsid w:val="0013313B"/>
    <w:rsid w:val="00176BB0"/>
    <w:rsid w:val="00252455"/>
    <w:rsid w:val="002B3487"/>
    <w:rsid w:val="002B6496"/>
    <w:rsid w:val="00322C92"/>
    <w:rsid w:val="00355DCA"/>
    <w:rsid w:val="003614FF"/>
    <w:rsid w:val="003A7802"/>
    <w:rsid w:val="003B51C3"/>
    <w:rsid w:val="003E2DB4"/>
    <w:rsid w:val="003E6A58"/>
    <w:rsid w:val="00422774"/>
    <w:rsid w:val="00430C3A"/>
    <w:rsid w:val="0043424B"/>
    <w:rsid w:val="00443C9E"/>
    <w:rsid w:val="00476E6C"/>
    <w:rsid w:val="00487D9C"/>
    <w:rsid w:val="004B6DB2"/>
    <w:rsid w:val="004F4F22"/>
    <w:rsid w:val="00551A02"/>
    <w:rsid w:val="005534FA"/>
    <w:rsid w:val="005C3932"/>
    <w:rsid w:val="005D3A03"/>
    <w:rsid w:val="00634419"/>
    <w:rsid w:val="006811C4"/>
    <w:rsid w:val="00721028"/>
    <w:rsid w:val="007671B9"/>
    <w:rsid w:val="00772801"/>
    <w:rsid w:val="00781A0E"/>
    <w:rsid w:val="007A350D"/>
    <w:rsid w:val="007D224E"/>
    <w:rsid w:val="007E2AE7"/>
    <w:rsid w:val="007F29A2"/>
    <w:rsid w:val="008002C0"/>
    <w:rsid w:val="008302B9"/>
    <w:rsid w:val="00866888"/>
    <w:rsid w:val="00871581"/>
    <w:rsid w:val="0088769A"/>
    <w:rsid w:val="00887C0C"/>
    <w:rsid w:val="008C5323"/>
    <w:rsid w:val="00950966"/>
    <w:rsid w:val="009A6A3B"/>
    <w:rsid w:val="009D2D5A"/>
    <w:rsid w:val="00A219EF"/>
    <w:rsid w:val="00A81F6A"/>
    <w:rsid w:val="00AE4649"/>
    <w:rsid w:val="00B31202"/>
    <w:rsid w:val="00B370D6"/>
    <w:rsid w:val="00B823AA"/>
    <w:rsid w:val="00BA45DB"/>
    <w:rsid w:val="00BD0904"/>
    <w:rsid w:val="00BD1A13"/>
    <w:rsid w:val="00BF4184"/>
    <w:rsid w:val="00C0601E"/>
    <w:rsid w:val="00C31D30"/>
    <w:rsid w:val="00C77178"/>
    <w:rsid w:val="00CC71F9"/>
    <w:rsid w:val="00CD6E39"/>
    <w:rsid w:val="00CF6E91"/>
    <w:rsid w:val="00D17F4D"/>
    <w:rsid w:val="00D4574C"/>
    <w:rsid w:val="00D606BC"/>
    <w:rsid w:val="00D66850"/>
    <w:rsid w:val="00D85B68"/>
    <w:rsid w:val="00D93F01"/>
    <w:rsid w:val="00D97EA7"/>
    <w:rsid w:val="00DC54E8"/>
    <w:rsid w:val="00DE7089"/>
    <w:rsid w:val="00E13BA4"/>
    <w:rsid w:val="00E209F9"/>
    <w:rsid w:val="00E46B98"/>
    <w:rsid w:val="00E6004D"/>
    <w:rsid w:val="00E81978"/>
    <w:rsid w:val="00E85AC1"/>
    <w:rsid w:val="00E86115"/>
    <w:rsid w:val="00F379B7"/>
    <w:rsid w:val="00F525FA"/>
    <w:rsid w:val="00FB29FB"/>
    <w:rsid w:val="00FC26D9"/>
    <w:rsid w:val="00FF2002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E803F"/>
  <w15:chartTrackingRefBased/>
  <w15:docId w15:val="{AA3746D6-E776-4D38-AEE5-603B2657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88769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5C80574E74316B8ACE2BD19B13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1217-6FF7-419D-8F44-12DDBB0AB836}"/>
      </w:docPartPr>
      <w:docPartBody>
        <w:p w:rsidR="00031940" w:rsidRDefault="00031940">
          <w:pPr>
            <w:pStyle w:val="7D45C80574E74316B8ACE2BD19B13B52"/>
          </w:pPr>
          <w:r>
            <w:t>[Title Here, up to 12 Words, on One to Two Lines]</w:t>
          </w:r>
        </w:p>
      </w:docPartBody>
    </w:docPart>
    <w:docPart>
      <w:docPartPr>
        <w:name w:val="FEC28CC35898414BAD9990B0D9FDF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B00E-509C-47DB-9046-E7386C33F6BC}"/>
      </w:docPartPr>
      <w:docPartBody>
        <w:p w:rsidR="00031940" w:rsidRDefault="00031940">
          <w:pPr>
            <w:pStyle w:val="FEC28CC35898414BAD9990B0D9FDF30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  <w:docPart>
      <w:docPartPr>
        <w:name w:val="0ED9512A56F74EF48F44F28EBE53B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6FD46-E672-4477-A428-ACCCF85C1761}"/>
      </w:docPartPr>
      <w:docPartBody>
        <w:p w:rsidR="00031940" w:rsidRDefault="009354D3" w:rsidP="009354D3">
          <w:pPr>
            <w:pStyle w:val="0ED9512A56F74EF48F44F28EBE53B53C"/>
          </w:pPr>
          <w:r>
            <w:t>[Title Here, up to 12 Words, on One to Two Lines]</w:t>
          </w:r>
        </w:p>
      </w:docPartBody>
    </w:docPart>
    <w:docPart>
      <w:docPartPr>
        <w:name w:val="290B7547798A42798CC8C7107F2B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44589-530C-438B-A80C-E404FF0D8C03}"/>
      </w:docPartPr>
      <w:docPartBody>
        <w:p w:rsidR="00B404F3" w:rsidRDefault="00031940" w:rsidP="00031940">
          <w:pPr>
            <w:pStyle w:val="290B7547798A42798CC8C7107F2B2AA8"/>
          </w:pPr>
          <w:r>
            <w:t>[Title Here, up to 12 Words, on One to Two Lines]</w:t>
          </w:r>
        </w:p>
      </w:docPartBody>
    </w:docPart>
    <w:docPart>
      <w:docPartPr>
        <w:name w:val="AD826EE4AF404513B8E3BACB4981B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4DD55-75F0-44BA-B181-CB42BFAC249C}"/>
      </w:docPartPr>
      <w:docPartBody>
        <w:p w:rsidR="00000000" w:rsidRDefault="00D839BF" w:rsidP="00D839BF">
          <w:pPr>
            <w:pStyle w:val="AD826EE4AF404513B8E3BACB4981B5CD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3"/>
    <w:rsid w:val="00031940"/>
    <w:rsid w:val="008D4BF2"/>
    <w:rsid w:val="009354D3"/>
    <w:rsid w:val="00B404F3"/>
    <w:rsid w:val="00D839BF"/>
    <w:rsid w:val="00FD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7B0541464A435A84CE9E39B4291E9A">
    <w:name w:val="F47B0541464A435A84CE9E39B4291E9A"/>
    <w:rsid w:val="00031940"/>
  </w:style>
  <w:style w:type="paragraph" w:customStyle="1" w:styleId="290B7547798A42798CC8C7107F2B2AA8">
    <w:name w:val="290B7547798A42798CC8C7107F2B2AA8"/>
    <w:rsid w:val="0003194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D45C80574E74316B8ACE2BD19B13B52">
    <w:name w:val="7D45C80574E74316B8ACE2BD19B13B52"/>
  </w:style>
  <w:style w:type="paragraph" w:customStyle="1" w:styleId="FEC28CC35898414BAD9990B0D9FDF305">
    <w:name w:val="FEC28CC35898414BAD9990B0D9FDF305"/>
  </w:style>
  <w:style w:type="paragraph" w:customStyle="1" w:styleId="0ED9512A56F74EF48F44F28EBE53B53C">
    <w:name w:val="0ED9512A56F74EF48F44F28EBE53B53C"/>
    <w:rsid w:val="009354D3"/>
  </w:style>
  <w:style w:type="paragraph" w:customStyle="1" w:styleId="AD826EE4AF404513B8E3BACB4981B5CD">
    <w:name w:val="AD826EE4AF404513B8E3BACB4981B5CD"/>
    <w:rsid w:val="00D83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Anti-malware Software in Protecting Endpoints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C9EF1921BAA64996D234F7BA3CC37E" ma:contentTypeVersion="11" ma:contentTypeDescription="Create a new document." ma:contentTypeScope="" ma:versionID="e03f3cd9175419535b1f07630311138e">
  <xsd:schema xmlns:xsd="http://www.w3.org/2001/XMLSchema" xmlns:xs="http://www.w3.org/2001/XMLSchema" xmlns:p="http://schemas.microsoft.com/office/2006/metadata/properties" xmlns:ns3="9bf9c1fe-a254-4172-b37f-7925a4ee4e66" xmlns:ns4="c69e9ab8-2abb-44e5-9e64-2c65ab8a17bb" targetNamespace="http://schemas.microsoft.com/office/2006/metadata/properties" ma:root="true" ma:fieldsID="2a927225835281ff5506deeb5dd55545" ns3:_="" ns4:_="">
    <xsd:import namespace="9bf9c1fe-a254-4172-b37f-7925a4ee4e66"/>
    <xsd:import namespace="c69e9ab8-2abb-44e5-9e64-2c65ab8a1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9c1fe-a254-4172-b37f-7925a4ee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e9ab8-2abb-44e5-9e64-2c65ab8a1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44BD42-ACEC-488E-B3FB-5A80950C2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48AA52-9458-426E-8046-07DDA7D173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2170B0-1F8B-4A87-B87A-6E09DDFC9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9c1fe-a254-4172-b37f-7925a4ee4e66"/>
    <ds:schemaRef ds:uri="c69e9ab8-2abb-44e5-9e64-2c65ab8a1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 of The Flame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Anti-malware Software in Protecting Endpoints</dc:title>
  <dc:subject/>
  <dc:creator>Jack Huynh</dc:creator>
  <cp:keywords/>
  <dc:description/>
  <cp:lastModifiedBy>Truc Huynh</cp:lastModifiedBy>
  <cp:revision>1</cp:revision>
  <dcterms:created xsi:type="dcterms:W3CDTF">2022-11-13T21:05:00Z</dcterms:created>
  <dcterms:modified xsi:type="dcterms:W3CDTF">2022-11-13T21:06:00Z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0x01010054C9EF1921BAA64996D234F7BA3CC37E</vt:lpwstr>
  </property>
  <property fmtid="{D5CDD505-2E9C-101B-9397-08002B2CF9AE}" pid="3" name="GrammarlyDocumentId">
    <vt:lpwstr>69409426-30ca-4df9-9546-813ca4ef3da4</vt:lpwstr>
  </property>
</Properties>
</file>