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28C81BEB" w:rsidR="0088769A" w:rsidRDefault="00000000" w:rsidP="0088769A">
      <w:pPr>
        <w:pStyle w:val="Title"/>
      </w:pPr>
      <w:sdt>
        <w:sdt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D248A" w:rsidRPr="004D248A">
            <w:t xml:space="preserve">The Intelligence </w:t>
          </w:r>
          <w:r w:rsidR="001E2F53">
            <w:t>Disciplines</w:t>
          </w:r>
        </w:sdtContent>
      </w:sdt>
    </w:p>
    <w:p w14:paraId="43324C2E" w14:textId="77777777" w:rsidR="0088769A" w:rsidRDefault="0088769A" w:rsidP="0088769A">
      <w:pPr>
        <w:pStyle w:val="Title2"/>
      </w:pPr>
      <w:r>
        <w:t>Truc L. Huynh, Computer Science</w:t>
      </w:r>
    </w:p>
    <w:p w14:paraId="7BA15AC5" w14:textId="77777777" w:rsidR="0088769A" w:rsidRDefault="0088769A" w:rsidP="0088769A">
      <w:pPr>
        <w:pStyle w:val="Title2"/>
      </w:pPr>
      <w:r>
        <w:t>Purdue University Fort Wayne</w:t>
      </w:r>
    </w:p>
    <w:p w14:paraId="44C9F272" w14:textId="14C1B504" w:rsidR="0088769A" w:rsidRDefault="0088769A" w:rsidP="0088769A">
      <w:pPr>
        <w:pStyle w:val="Title"/>
      </w:pPr>
    </w:p>
    <w:p w14:paraId="7040B5C2" w14:textId="2EF1ADD7" w:rsidR="00E81978" w:rsidRDefault="00E81978" w:rsidP="0088769A">
      <w:pPr>
        <w:pStyle w:val="Title2"/>
      </w:pPr>
    </w:p>
    <w:p w14:paraId="7D89BC13" w14:textId="15E98C0F" w:rsidR="00E81978" w:rsidRPr="00AF7C13" w:rsidRDefault="00000000">
      <w:pPr>
        <w:pStyle w:val="SectionTitle"/>
        <w:rPr>
          <w:b/>
          <w:bCs/>
        </w:rPr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E2F53">
            <w:rPr>
              <w:b/>
              <w:bCs/>
            </w:rPr>
            <w:t>The Intelligence Disciplines</w:t>
          </w:r>
        </w:sdtContent>
      </w:sdt>
    </w:p>
    <w:p w14:paraId="2801149F" w14:textId="6D8CF4C1" w:rsidR="00E81978" w:rsidRDefault="001E2F53">
      <w:r>
        <w:t>There are five Intelligent Disciplines</w:t>
      </w:r>
      <w:r w:rsidR="00AF7C13">
        <w:t xml:space="preserve">. </w:t>
      </w:r>
    </w:p>
    <w:p w14:paraId="1D958026" w14:textId="7F28216A" w:rsidR="001E2F53" w:rsidRDefault="001E2F53" w:rsidP="001E2F53">
      <w:pPr>
        <w:pStyle w:val="Heading1"/>
      </w:pPr>
      <w:r>
        <w:t>Human intelligence (HUMINT)</w:t>
      </w:r>
    </w:p>
    <w:p w14:paraId="56F188B4" w14:textId="5642E139" w:rsidR="001E2F53" w:rsidRDefault="001E2F53" w:rsidP="001E2F53">
      <w:r>
        <w:t>According to (1),</w:t>
      </w:r>
      <w:r>
        <w:t xml:space="preserve"> HUMINT i</w:t>
      </w:r>
      <w:r>
        <w:t>nvolves the collection of information using techniques that involve interaction</w:t>
      </w:r>
      <w:r>
        <w:t xml:space="preserve"> </w:t>
      </w:r>
      <w:r>
        <w:t>among individuals</w:t>
      </w:r>
      <w:r>
        <w:t>. The p</w:t>
      </w:r>
      <w:r>
        <w:t>rimary responsibility for U.S. HUMINT operations belongs to the Central</w:t>
      </w:r>
      <w:r>
        <w:t xml:space="preserve"> </w:t>
      </w:r>
      <w:r>
        <w:t>Intelligence Agency (CIA), the Defense Intelligence Agency (DIA), and the</w:t>
      </w:r>
      <w:r>
        <w:t xml:space="preserve"> </w:t>
      </w:r>
      <w:r>
        <w:t>Federal Bureau of Investigation (FBI)</w:t>
      </w:r>
      <w:r>
        <w:t>. Examples: human spy</w:t>
      </w:r>
      <w:r w:rsidR="009A1A29">
        <w:t>.</w:t>
      </w:r>
    </w:p>
    <w:p w14:paraId="0B61EFA0" w14:textId="77777777" w:rsidR="001E2F53" w:rsidRDefault="001E2F53" w:rsidP="001E2F53">
      <w:pPr>
        <w:pStyle w:val="Heading1"/>
      </w:pPr>
      <w:r>
        <w:t>Signals intelligence (SIGINT)</w:t>
      </w:r>
    </w:p>
    <w:p w14:paraId="69EA5D24" w14:textId="781F5F73" w:rsidR="009A1A29" w:rsidRDefault="001E2F53" w:rsidP="009A1A29">
      <w:r>
        <w:t>According to (1),</w:t>
      </w:r>
      <w:r w:rsidR="009A1A29">
        <w:t xml:space="preserve"> SIGINT is t</w:t>
      </w:r>
      <w:r w:rsidR="009A1A29">
        <w:t xml:space="preserve">he </w:t>
      </w:r>
      <w:r w:rsidR="009A1A29">
        <w:t>“</w:t>
      </w:r>
      <w:r w:rsidR="009A1A29">
        <w:t>collection of intelligence information through intercepting communications</w:t>
      </w:r>
      <w:r w:rsidR="009A1A29">
        <w:t xml:space="preserve"> </w:t>
      </w:r>
      <w:r w:rsidR="009A1A29">
        <w:t>and other electronic signals</w:t>
      </w:r>
      <w:r w:rsidR="009A1A29">
        <w:t>”. The</w:t>
      </w:r>
      <w:r w:rsidR="009A1A29">
        <w:t xml:space="preserve"> U.S. National Security Agency (NSA) has primary responsibility for SIGINT</w:t>
      </w:r>
      <w:r w:rsidR="009A1A29">
        <w:t xml:space="preserve"> </w:t>
      </w:r>
      <w:r w:rsidR="009A1A29">
        <w:t>operations.</w:t>
      </w:r>
      <w:r w:rsidR="009A1A29">
        <w:t xml:space="preserve"> There are </w:t>
      </w:r>
      <w:r w:rsidR="009A1A29">
        <w:t>two subdisciplines:</w:t>
      </w:r>
    </w:p>
    <w:p w14:paraId="3D7D0A66" w14:textId="77777777" w:rsidR="009A1A29" w:rsidRDefault="009A1A29" w:rsidP="009A1A29">
      <w:pPr>
        <w:pStyle w:val="ListParagraph"/>
        <w:numPr>
          <w:ilvl w:val="0"/>
          <w:numId w:val="17"/>
        </w:numPr>
        <w:ind w:left="1080"/>
      </w:pPr>
      <w:r>
        <w:t>Communications intelligence (COMINT) involves the collection of communications</w:t>
      </w:r>
      <w:r>
        <w:t xml:space="preserve"> </w:t>
      </w:r>
      <w:r>
        <w:t>between individuals.</w:t>
      </w:r>
    </w:p>
    <w:p w14:paraId="4A0DBFAB" w14:textId="61D42639" w:rsidR="001E2F53" w:rsidRDefault="009A1A29" w:rsidP="009A1A29">
      <w:pPr>
        <w:pStyle w:val="ListParagraph"/>
        <w:numPr>
          <w:ilvl w:val="0"/>
          <w:numId w:val="17"/>
        </w:numPr>
        <w:ind w:left="1080"/>
      </w:pPr>
      <w:r>
        <w:t>Electronic intelligence (ELINT) involves the collection of electronic signals</w:t>
      </w:r>
      <w:r>
        <w:t xml:space="preserve"> </w:t>
      </w:r>
      <w:r>
        <w:t>generated by nonhuman communications.</w:t>
      </w:r>
    </w:p>
    <w:p w14:paraId="5CDF9D98" w14:textId="22CB46C7" w:rsidR="001E2F53" w:rsidRDefault="001E2F53" w:rsidP="009A1A29">
      <w:pPr>
        <w:pStyle w:val="Heading1"/>
      </w:pPr>
      <w:r>
        <w:t>Open-source</w:t>
      </w:r>
      <w:r>
        <w:t xml:space="preserve"> intelligence (OSINT)</w:t>
      </w:r>
    </w:p>
    <w:p w14:paraId="573354AF" w14:textId="4DE6EA7B" w:rsidR="008D6CF6" w:rsidRDefault="001E2F53" w:rsidP="008D6CF6">
      <w:r>
        <w:t xml:space="preserve">According to (1), </w:t>
      </w:r>
      <w:r w:rsidR="008D6CF6">
        <w:t>OSINT is the</w:t>
      </w:r>
      <w:r w:rsidR="008D6CF6">
        <w:t xml:space="preserve"> practice of obtaining and processing this information for intelligence</w:t>
      </w:r>
      <w:r w:rsidR="008D6CF6">
        <w:t xml:space="preserve"> </w:t>
      </w:r>
      <w:r w:rsidR="008D6CF6">
        <w:t>purposes</w:t>
      </w:r>
      <w:r w:rsidR="008D6CF6">
        <w:t xml:space="preserve">. </w:t>
      </w:r>
      <w:r w:rsidR="008D6CF6">
        <w:t>Common sources</w:t>
      </w:r>
      <w:r w:rsidR="008D6CF6">
        <w:t xml:space="preserve"> are </w:t>
      </w:r>
      <w:r w:rsidR="008D6CF6">
        <w:t>Newspaper reports</w:t>
      </w:r>
      <w:r w:rsidR="008D6CF6">
        <w:t>, Radio,</w:t>
      </w:r>
      <w:r w:rsidR="008D6CF6">
        <w:t xml:space="preserve"> and television broadcasts</w:t>
      </w:r>
      <w:r w:rsidR="008D6CF6">
        <w:t xml:space="preserve">, and </w:t>
      </w:r>
      <w:r w:rsidR="008D6CF6">
        <w:t>Internet content</w:t>
      </w:r>
      <w:r w:rsidR="008D6CF6">
        <w:t>.</w:t>
      </w:r>
      <w:r w:rsidR="008D6CF6">
        <w:t xml:space="preserve"> Presentations made by military and political officials at conferences</w:t>
      </w:r>
      <w:r w:rsidR="008D6CF6">
        <w:t xml:space="preserve">. </w:t>
      </w:r>
      <w:r w:rsidR="008D6CF6">
        <w:t>Documents issued by government agencies</w:t>
      </w:r>
      <w:r w:rsidR="002041A3">
        <w:t>…The</w:t>
      </w:r>
      <w:r w:rsidR="008D6CF6">
        <w:t xml:space="preserve"> National </w:t>
      </w:r>
      <w:r w:rsidR="002041A3">
        <w:t>Open-Source</w:t>
      </w:r>
      <w:r w:rsidR="008D6CF6">
        <w:t xml:space="preserve"> Enterprise (OSE) is responsible for the acquisition and</w:t>
      </w:r>
      <w:r w:rsidR="002041A3">
        <w:t xml:space="preserve"> </w:t>
      </w:r>
      <w:r w:rsidR="008D6CF6">
        <w:t>analysis of open source materials by the U.S. government</w:t>
      </w:r>
    </w:p>
    <w:p w14:paraId="6C684746" w14:textId="77777777" w:rsidR="009A1A29" w:rsidRDefault="009A1A29" w:rsidP="001E2F53"/>
    <w:p w14:paraId="76A4CF50" w14:textId="661CD639" w:rsidR="001E2F53" w:rsidRDefault="001E2F53" w:rsidP="001E2F53">
      <w:pPr>
        <w:pStyle w:val="Heading1"/>
      </w:pPr>
      <w:r>
        <w:lastRenderedPageBreak/>
        <w:t>Geospatial intelligence (GEOINT)</w:t>
      </w:r>
    </w:p>
    <w:p w14:paraId="6BB2D1C7" w14:textId="224A16AC" w:rsidR="002041A3" w:rsidRDefault="001E2F53" w:rsidP="00495123">
      <w:r>
        <w:t>According to (1),</w:t>
      </w:r>
      <w:r w:rsidR="002041A3">
        <w:t xml:space="preserve"> GEOINT i</w:t>
      </w:r>
      <w:r w:rsidR="002041A3">
        <w:t>ncludes information gathered through photography, maps, and other</w:t>
      </w:r>
      <w:r w:rsidR="002041A3">
        <w:t xml:space="preserve"> </w:t>
      </w:r>
      <w:r w:rsidR="002041A3">
        <w:t xml:space="preserve">information about </w:t>
      </w:r>
      <w:r w:rsidR="002041A3">
        <w:t xml:space="preserve">the </w:t>
      </w:r>
      <w:r w:rsidR="002041A3">
        <w:t>terrain</w:t>
      </w:r>
      <w:r w:rsidR="002041A3">
        <w:t>.</w:t>
      </w:r>
      <w:r w:rsidR="002041A3">
        <w:t xml:space="preserve"> </w:t>
      </w:r>
      <w:r w:rsidR="00495123">
        <w:t>The most</w:t>
      </w:r>
      <w:r w:rsidR="002041A3">
        <w:t xml:space="preserve"> common subdiscipline of GEOINT is imagery intelligence (IMINT)</w:t>
      </w:r>
      <w:r w:rsidR="00495123">
        <w:t xml:space="preserve">. </w:t>
      </w:r>
      <w:r w:rsidR="002041A3">
        <w:t>Images collected by IMINT sources may be used to assess changes in an</w:t>
      </w:r>
    </w:p>
    <w:p w14:paraId="7B533846" w14:textId="77EC3360" w:rsidR="001E2F53" w:rsidRPr="001E2F53" w:rsidRDefault="002041A3" w:rsidP="00495123">
      <w:pPr>
        <w:ind w:firstLine="0"/>
      </w:pPr>
      <w:r>
        <w:t>adversary’s force structure, troop movements, industrial production, and many</w:t>
      </w:r>
      <w:r w:rsidR="00495123">
        <w:t xml:space="preserve"> </w:t>
      </w:r>
      <w:r>
        <w:t>other areas of intelligence.</w:t>
      </w:r>
    </w:p>
    <w:p w14:paraId="3BB57B3D" w14:textId="2BB231FD" w:rsidR="001E2F53" w:rsidRDefault="001E2F53" w:rsidP="001E2F53">
      <w:pPr>
        <w:pStyle w:val="Heading1"/>
      </w:pPr>
      <w:r>
        <w:t xml:space="preserve">Measurement and signature intelligence (MASINT) </w:t>
      </w:r>
    </w:p>
    <w:p w14:paraId="3C45AD4D" w14:textId="74B063FA" w:rsidR="001E2F53" w:rsidRDefault="001E2F53" w:rsidP="00495123">
      <w:r>
        <w:t xml:space="preserve">According to (1), </w:t>
      </w:r>
      <w:r w:rsidR="00495123">
        <w:t>M</w:t>
      </w:r>
      <w:r w:rsidR="00495123">
        <w:t>akes use of information gathered from unintended electromagnetic emissions</w:t>
      </w:r>
      <w:r w:rsidR="00495123">
        <w:t xml:space="preserve"> </w:t>
      </w:r>
      <w:r w:rsidR="00495123">
        <w:t>generated by a target</w:t>
      </w:r>
      <w:r w:rsidR="00495123">
        <w:t>.</w:t>
      </w:r>
      <w:r w:rsidR="00495123">
        <w:t xml:space="preserve"> </w:t>
      </w:r>
      <w:r w:rsidR="00495123">
        <w:t>It m</w:t>
      </w:r>
      <w:r w:rsidR="00495123">
        <w:t xml:space="preserve">ay be used to </w:t>
      </w:r>
      <w:r w:rsidR="004F75AE">
        <w:t>detect</w:t>
      </w:r>
      <w:r w:rsidR="00495123">
        <w:t>, locate, track, identify, or describe the details of</w:t>
      </w:r>
      <w:r w:rsidR="00495123">
        <w:t xml:space="preserve"> </w:t>
      </w:r>
      <w:r w:rsidR="00495123">
        <w:t>intelligence targets</w:t>
      </w:r>
      <w:r w:rsidR="00495123">
        <w:t xml:space="preserve">. </w:t>
      </w:r>
      <w:r w:rsidR="00495123">
        <w:t>All subdisciplines are highly technical fields that require sophisticated technical</w:t>
      </w:r>
      <w:r w:rsidR="00495123">
        <w:t xml:space="preserve"> </w:t>
      </w:r>
      <w:r w:rsidR="00495123">
        <w:t>expertise, such as</w:t>
      </w:r>
      <w:r w:rsidR="004F75AE">
        <w:t xml:space="preserve"> r</w:t>
      </w:r>
      <w:r w:rsidR="00495123">
        <w:t>adar intelligence (</w:t>
      </w:r>
      <w:r w:rsidR="004F75AE">
        <w:t>RADIANT</w:t>
      </w:r>
      <w:r w:rsidR="00495123">
        <w:t>) to collect information from adversary radar systems</w:t>
      </w:r>
      <w:r w:rsidR="004F75AE">
        <w:t>; f</w:t>
      </w:r>
      <w:r w:rsidR="00495123">
        <w:t>requency intelligence to gather electromagnetic signals generated by adversary</w:t>
      </w:r>
      <w:r w:rsidR="004F75AE">
        <w:t xml:space="preserve"> </w:t>
      </w:r>
      <w:r w:rsidR="00495123">
        <w:t>military systems</w:t>
      </w:r>
      <w:r w:rsidR="004F75AE">
        <w:t>.</w:t>
      </w:r>
      <w:r w:rsidR="00495123">
        <w:t xml:space="preserve"> </w:t>
      </w:r>
    </w:p>
    <w:p w14:paraId="2648289E" w14:textId="78D3FD16" w:rsidR="001E2F53" w:rsidRDefault="001E2F53" w:rsidP="001E2F53"/>
    <w:p w14:paraId="655C096F" w14:textId="77777777" w:rsidR="001E2F53" w:rsidRDefault="001E2F53" w:rsidP="0088769A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A4F876" w14:textId="77777777" w:rsidR="00E81978" w:rsidRDefault="005D3A03">
          <w:pPr>
            <w:pStyle w:val="SectionTitle"/>
          </w:pPr>
          <w:r>
            <w:t>References</w:t>
          </w:r>
        </w:p>
        <w:p w14:paraId="4076010A" w14:textId="525E6D0B" w:rsidR="0088769A" w:rsidRDefault="0088769A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 w:rsidRPr="00C6331E">
            <w:rPr>
              <w:rFonts w:asciiTheme="minorHAnsi" w:hAnsiTheme="minorHAnsi" w:cstheme="minorHAnsi"/>
            </w:rPr>
            <w:t xml:space="preserve">Chapple, M., &amp; Seidl, D. (2023). Chapter </w:t>
          </w:r>
          <w:r w:rsidR="004D248A">
            <w:rPr>
              <w:rFonts w:asciiTheme="minorHAnsi" w:hAnsiTheme="minorHAnsi" w:cstheme="minorHAnsi"/>
            </w:rPr>
            <w:t>4</w:t>
          </w:r>
          <w:r w:rsidRPr="00C6331E">
            <w:rPr>
              <w:rFonts w:asciiTheme="minorHAnsi" w:hAnsiTheme="minorHAnsi" w:cstheme="minorHAnsi"/>
            </w:rPr>
            <w:t xml:space="preserve">: </w:t>
          </w:r>
          <w:r w:rsidR="004D248A">
            <w:rPr>
              <w:rFonts w:asciiTheme="minorHAnsi" w:hAnsiTheme="minorHAnsi" w:cstheme="minorHAnsi"/>
            </w:rPr>
            <w:t>Intelligent Operations</w:t>
          </w:r>
          <w:r w:rsidRPr="00C6331E">
            <w:rPr>
              <w:rFonts w:asciiTheme="minorHAnsi" w:hAnsiTheme="minorHAnsi" w:cstheme="minorHAnsi"/>
            </w:rPr>
            <w:t xml:space="preserve">. In </w:t>
          </w:r>
          <w:r w:rsidRPr="00C633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Pr="00C6331E">
            <w:rPr>
              <w:rFonts w:asciiTheme="minorHAnsi" w:hAnsiTheme="minorHAnsi" w:cstheme="minorHAnsi"/>
            </w:rPr>
            <w:t xml:space="preserve"> (Second, pp. 9–20). essay, Jones &amp; Bartlett Learning. (1)</w:t>
          </w:r>
        </w:p>
        <w:p w14:paraId="784C16F0" w14:textId="2EC851E2" w:rsidR="0088769A" w:rsidRDefault="00000000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</w:p>
      </w:sdtContent>
    </w:sdt>
    <w:sectPr w:rsidR="0088769A" w:rsidSect="00B37B3A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84A80" w14:textId="77777777" w:rsidR="00880B3B" w:rsidRDefault="00880B3B">
      <w:pPr>
        <w:spacing w:line="240" w:lineRule="auto"/>
      </w:pPr>
      <w:r>
        <w:separator/>
      </w:r>
    </w:p>
    <w:p w14:paraId="56EF0922" w14:textId="77777777" w:rsidR="00880B3B" w:rsidRDefault="00880B3B"/>
  </w:endnote>
  <w:endnote w:type="continuationSeparator" w:id="0">
    <w:p w14:paraId="0F6786FD" w14:textId="77777777" w:rsidR="00880B3B" w:rsidRDefault="00880B3B">
      <w:pPr>
        <w:spacing w:line="240" w:lineRule="auto"/>
      </w:pPr>
      <w:r>
        <w:continuationSeparator/>
      </w:r>
    </w:p>
    <w:p w14:paraId="11B25E6C" w14:textId="77777777" w:rsidR="00880B3B" w:rsidRDefault="00880B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4CA4" w14:textId="77777777" w:rsidR="00880B3B" w:rsidRDefault="00880B3B">
      <w:pPr>
        <w:spacing w:line="240" w:lineRule="auto"/>
      </w:pPr>
      <w:r>
        <w:separator/>
      </w:r>
    </w:p>
    <w:p w14:paraId="227ED02D" w14:textId="77777777" w:rsidR="00880B3B" w:rsidRDefault="00880B3B"/>
  </w:footnote>
  <w:footnote w:type="continuationSeparator" w:id="0">
    <w:p w14:paraId="3937F7EC" w14:textId="77777777" w:rsidR="00880B3B" w:rsidRDefault="00880B3B">
      <w:pPr>
        <w:spacing w:line="240" w:lineRule="auto"/>
      </w:pPr>
      <w:r>
        <w:continuationSeparator/>
      </w:r>
    </w:p>
    <w:p w14:paraId="332EE40A" w14:textId="77777777" w:rsidR="00880B3B" w:rsidRDefault="00880B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65F8A2B7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123D90AAD4FB49B9956E32772C9856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1E2F53">
          <w:t>The Intelligence Disciplines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1A478C7F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4D248A" w:rsidRPr="004D248A">
          <w:t xml:space="preserve">The Intelligence </w:t>
        </w:r>
        <w:r w:rsidR="001E2F53">
          <w:t>Disciplines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FB2C8C"/>
    <w:multiLevelType w:val="hybridMultilevel"/>
    <w:tmpl w:val="FBE0822A"/>
    <w:lvl w:ilvl="0" w:tplc="D60068F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5A4F74"/>
    <w:multiLevelType w:val="hybridMultilevel"/>
    <w:tmpl w:val="C54CB230"/>
    <w:lvl w:ilvl="0" w:tplc="D2D25C5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5"/>
  </w:num>
  <w:num w:numId="13" w16cid:durableId="848063638">
    <w:abstractNumId w:val="13"/>
  </w:num>
  <w:num w:numId="14" w16cid:durableId="1988321744">
    <w:abstractNumId w:val="12"/>
  </w:num>
  <w:num w:numId="15" w16cid:durableId="1841195955">
    <w:abstractNumId w:val="14"/>
  </w:num>
  <w:num w:numId="16" w16cid:durableId="1072968943">
    <w:abstractNumId w:val="10"/>
  </w:num>
  <w:num w:numId="17" w16cid:durableId="396129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rgUAaY24FSwAAAA="/>
  </w:docVars>
  <w:rsids>
    <w:rsidRoot w:val="0088769A"/>
    <w:rsid w:val="000A2774"/>
    <w:rsid w:val="000A27D0"/>
    <w:rsid w:val="000D3F41"/>
    <w:rsid w:val="00136EB8"/>
    <w:rsid w:val="001E2F53"/>
    <w:rsid w:val="002041A3"/>
    <w:rsid w:val="002B3487"/>
    <w:rsid w:val="002B6496"/>
    <w:rsid w:val="00355DCA"/>
    <w:rsid w:val="003A7802"/>
    <w:rsid w:val="00411539"/>
    <w:rsid w:val="00430C3A"/>
    <w:rsid w:val="00443C9E"/>
    <w:rsid w:val="00495123"/>
    <w:rsid w:val="004D248A"/>
    <w:rsid w:val="004F75AE"/>
    <w:rsid w:val="00551A02"/>
    <w:rsid w:val="005534FA"/>
    <w:rsid w:val="005D3A03"/>
    <w:rsid w:val="0062246A"/>
    <w:rsid w:val="00624F5D"/>
    <w:rsid w:val="006E607B"/>
    <w:rsid w:val="00721028"/>
    <w:rsid w:val="007D224E"/>
    <w:rsid w:val="007E2AE7"/>
    <w:rsid w:val="008002C0"/>
    <w:rsid w:val="00880B3B"/>
    <w:rsid w:val="0088769A"/>
    <w:rsid w:val="008C5323"/>
    <w:rsid w:val="008D6CF6"/>
    <w:rsid w:val="00950966"/>
    <w:rsid w:val="009A1A29"/>
    <w:rsid w:val="009A6A3B"/>
    <w:rsid w:val="00A81F6A"/>
    <w:rsid w:val="00AD6416"/>
    <w:rsid w:val="00AE4649"/>
    <w:rsid w:val="00AF7C13"/>
    <w:rsid w:val="00B37B3A"/>
    <w:rsid w:val="00B823AA"/>
    <w:rsid w:val="00BA45DB"/>
    <w:rsid w:val="00BF4184"/>
    <w:rsid w:val="00BF7425"/>
    <w:rsid w:val="00C0601E"/>
    <w:rsid w:val="00C21AF0"/>
    <w:rsid w:val="00C31D30"/>
    <w:rsid w:val="00C77178"/>
    <w:rsid w:val="00CD6E39"/>
    <w:rsid w:val="00CF6E91"/>
    <w:rsid w:val="00D34D83"/>
    <w:rsid w:val="00D85B68"/>
    <w:rsid w:val="00D908B5"/>
    <w:rsid w:val="00DB0F88"/>
    <w:rsid w:val="00E6004D"/>
    <w:rsid w:val="00E81978"/>
    <w:rsid w:val="00F379B7"/>
    <w:rsid w:val="00F525FA"/>
    <w:rsid w:val="00F71DE4"/>
    <w:rsid w:val="00FB441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573DDC" w:rsidRDefault="009354D3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123D90AAD4FB49B9956E32772C98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6806-BBE2-4E3D-8CD5-D9FB9E67C8CB}"/>
      </w:docPartPr>
      <w:docPartBody>
        <w:p w:rsidR="00573DDC" w:rsidRDefault="009354D3">
          <w:pPr>
            <w:pStyle w:val="123D90AAD4FB49B9956E32772C985643"/>
          </w:pPr>
          <w:r w:rsidRPr="005D3A03">
            <w:t>Figures title: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573DDC" w:rsidRDefault="009354D3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573DDC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573DDC"/>
    <w:rsid w:val="009354D3"/>
    <w:rsid w:val="00B24056"/>
    <w:rsid w:val="00D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123D90AAD4FB49B9956E32772C985643">
    <w:name w:val="123D90AAD4FB49B9956E32772C985643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The Intelligence Disciplines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44BD42-ACEC-488E-B3FB-5A80950C2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151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Intelligence Operations Process</vt:lpstr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Intelligence Disciplines</dc:title>
  <dc:subject/>
  <dc:creator>Jack Huynh</dc:creator>
  <cp:keywords/>
  <dc:description/>
  <cp:lastModifiedBy>Truc Huynh</cp:lastModifiedBy>
  <cp:revision>8</cp:revision>
  <dcterms:created xsi:type="dcterms:W3CDTF">2022-09-16T17:32:00Z</dcterms:created>
  <dcterms:modified xsi:type="dcterms:W3CDTF">2022-09-16T20:08:00Z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</Properties>
</file>