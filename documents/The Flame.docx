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5C23970A" w:rsidR="0088769A" w:rsidRDefault="00634419" w:rsidP="0088769A">
      <w:pPr>
        <w:pStyle w:val="Title"/>
      </w:pPr>
      <w:sdt>
        <w:sdt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>
            <w:t>Overview of The Flame</w:t>
          </w:r>
        </w:sdtContent>
      </w:sdt>
    </w:p>
    <w:p w14:paraId="43324C2E" w14:textId="77777777" w:rsidR="0088769A" w:rsidRDefault="0088769A" w:rsidP="0088769A">
      <w:pPr>
        <w:pStyle w:val="Title2"/>
      </w:pPr>
      <w:r>
        <w:t>Truc L. Huynh, Computer Science</w:t>
      </w:r>
    </w:p>
    <w:p w14:paraId="7BA15AC5" w14:textId="77777777" w:rsidR="0088769A" w:rsidRDefault="0088769A" w:rsidP="0088769A">
      <w:pPr>
        <w:pStyle w:val="Title2"/>
      </w:pPr>
      <w:r>
        <w:t>Purdue University Fort Wayne</w:t>
      </w:r>
    </w:p>
    <w:p w14:paraId="44C9F272" w14:textId="14C1B504" w:rsidR="0088769A" w:rsidRDefault="0088769A" w:rsidP="0088769A">
      <w:pPr>
        <w:pStyle w:val="Title"/>
      </w:pPr>
    </w:p>
    <w:p w14:paraId="7040B5C2" w14:textId="2EF1ADD7" w:rsidR="00E81978" w:rsidRDefault="00E81978" w:rsidP="0088769A">
      <w:pPr>
        <w:pStyle w:val="Title2"/>
      </w:pPr>
    </w:p>
    <w:p w14:paraId="7D89BC13" w14:textId="2136B901" w:rsidR="00E81978" w:rsidRDefault="00634419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>
            <w:t>Overview of The Flame</w:t>
          </w:r>
        </w:sdtContent>
      </w:sdt>
    </w:p>
    <w:p w14:paraId="067ADCA5" w14:textId="49984AD8" w:rsidR="003E6A58" w:rsidRDefault="003E6A58" w:rsidP="003E6A58">
      <w:r>
        <w:t>The Flame (Da Flame) was discovered in 2012 in the Middle East Countries</w:t>
      </w:r>
      <w:r w:rsidR="00BD1A13">
        <w:t xml:space="preserve"> </w:t>
      </w:r>
      <w:r w:rsidR="00BD1A13" w:rsidRPr="00BD1A13">
        <w:t>attacks computers running the Microsoft Windows operating system</w:t>
      </w:r>
      <w:r>
        <w:t>.</w:t>
      </w:r>
      <w:r w:rsidR="00B370D6">
        <w:t xml:space="preserve"> According to (1),</w:t>
      </w:r>
      <w:r>
        <w:t xml:space="preserve"> </w:t>
      </w:r>
      <w:r w:rsidR="00B370D6">
        <w:t>Flame</w:t>
      </w:r>
      <w:r>
        <w:t xml:space="preserve"> has been operating since</w:t>
      </w:r>
      <w:r w:rsidR="00B370D6">
        <w:t xml:space="preserve"> at least</w:t>
      </w:r>
      <w:r>
        <w:t xml:space="preserve"> 2010</w:t>
      </w:r>
      <w:r w:rsidR="00B370D6">
        <w:t xml:space="preserve">. Its highly modular design allows </w:t>
      </w:r>
      <w:r w:rsidR="00BD1A13">
        <w:t>Flame’s</w:t>
      </w:r>
      <w:r w:rsidR="00B370D6">
        <w:t xml:space="preserve"> controller to add additional components and capabilities. The Flame </w:t>
      </w:r>
      <w:r w:rsidR="00D66850">
        <w:t xml:space="preserve">uses advanced compromise techniques and </w:t>
      </w:r>
      <w:r w:rsidR="000540D1">
        <w:t>various known</w:t>
      </w:r>
      <w:r w:rsidR="00D66850">
        <w:t xml:space="preserve"> vulnerabilities to exploit and maintain access to the system.</w:t>
      </w:r>
    </w:p>
    <w:p w14:paraId="760CCA78" w14:textId="4DA48D90" w:rsidR="00D66850" w:rsidRDefault="00D66850" w:rsidP="003E6A58">
      <w:r>
        <w:t xml:space="preserve">According to (2), the Flame </w:t>
      </w:r>
      <w:r w:rsidR="00866888">
        <w:t>weighs</w:t>
      </w:r>
      <w:r>
        <w:t xml:space="preserve"> 20 MB (all components sum up) which is </w:t>
      </w:r>
      <w:r w:rsidR="00866888">
        <w:t xml:space="preserve">big compared to other malware (Stuxnet only weighs hundreds of kilobytes). Flame is </w:t>
      </w:r>
      <w:r w:rsidR="00BD1A13">
        <w:t>sophisticated</w:t>
      </w:r>
      <w:r w:rsidR="00866888">
        <w:t xml:space="preserve"> because it can</w:t>
      </w:r>
      <w:r w:rsidR="00866888" w:rsidRPr="00866888">
        <w:t xml:space="preserve"> record audio, </w:t>
      </w:r>
      <w:r w:rsidR="00BD1A13">
        <w:t>capture</w:t>
      </w:r>
      <w:r w:rsidR="00866888" w:rsidRPr="00866888">
        <w:t xml:space="preserve"> screen</w:t>
      </w:r>
      <w:r w:rsidR="00BD1A13">
        <w:t xml:space="preserve">, </w:t>
      </w:r>
      <w:r w:rsidR="00866888" w:rsidRPr="00866888">
        <w:t xml:space="preserve">and transmit visual data. </w:t>
      </w:r>
      <w:r w:rsidR="00BD1A13">
        <w:t xml:space="preserve">Furthermore, </w:t>
      </w:r>
      <w:r w:rsidR="00BD1A13" w:rsidRPr="00866888">
        <w:t>it</w:t>
      </w:r>
      <w:r w:rsidR="00866888" w:rsidRPr="00866888">
        <w:t xml:space="preserve"> can steal information from the input boxes</w:t>
      </w:r>
      <w:r w:rsidR="00BD1A13">
        <w:t xml:space="preserve"> and </w:t>
      </w:r>
      <w:r w:rsidR="00BD1A13" w:rsidRPr="00866888">
        <w:t>password fields</w:t>
      </w:r>
      <w:r w:rsidR="00866888" w:rsidRPr="00866888">
        <w:t xml:space="preserve"> </w:t>
      </w:r>
      <w:r w:rsidR="00BD1A13">
        <w:t xml:space="preserve">(even </w:t>
      </w:r>
      <w:r w:rsidR="00866888" w:rsidRPr="00866888">
        <w:t>when they are hidden behind asterisks</w:t>
      </w:r>
      <w:r w:rsidR="00BD1A13">
        <w:t>)</w:t>
      </w:r>
      <w:r w:rsidR="00BD1A13" w:rsidRPr="00866888">
        <w:t>. Also</w:t>
      </w:r>
      <w:r w:rsidR="00BD1A13">
        <w:t>,</w:t>
      </w:r>
      <w:r w:rsidR="00866888" w:rsidRPr="00866888">
        <w:t xml:space="preserve"> it can scan for locally visible Bluetooth devices if </w:t>
      </w:r>
      <w:r w:rsidR="000540D1">
        <w:t>a Bluetooth adapter is</w:t>
      </w:r>
      <w:r w:rsidR="00866888" w:rsidRPr="00866888">
        <w:t xml:space="preserve"> attached to the local system</w:t>
      </w:r>
      <w:r w:rsidR="00BD1A13">
        <w:t>.</w:t>
      </w:r>
    </w:p>
    <w:p w14:paraId="4C80EB02" w14:textId="0809800F" w:rsidR="00E81978" w:rsidRDefault="000540D1">
      <w:pPr>
        <w:pStyle w:val="Heading1"/>
      </w:pPr>
      <w:r>
        <w:t>H</w:t>
      </w:r>
      <w:r w:rsidR="00B370D6">
        <w:t xml:space="preserve">ow the Flame is </w:t>
      </w:r>
      <w:r>
        <w:t>L</w:t>
      </w:r>
      <w:r w:rsidR="00B370D6">
        <w:t xml:space="preserve">oaded onto </w:t>
      </w:r>
      <w:r>
        <w:t>C</w:t>
      </w:r>
      <w:r w:rsidR="00B370D6">
        <w:t>omputers</w:t>
      </w:r>
    </w:p>
    <w:p w14:paraId="08C47E00" w14:textId="0EEDB62B" w:rsidR="00E81978" w:rsidRDefault="000540D1" w:rsidP="0088769A">
      <w:r>
        <w:t>According to (3), b</w:t>
      </w:r>
      <w:r w:rsidR="00E46B98">
        <w:t xml:space="preserve">ecause </w:t>
      </w:r>
      <w:r w:rsidR="00022409">
        <w:t xml:space="preserve">the </w:t>
      </w:r>
      <w:r w:rsidR="00E46B98">
        <w:t xml:space="preserve">Flame is too big, </w:t>
      </w:r>
      <w:r w:rsidR="00022409">
        <w:t>it</w:t>
      </w:r>
      <w:r w:rsidR="00E46B98">
        <w:t xml:space="preserve"> was </w:t>
      </w:r>
      <w:r w:rsidR="00022409">
        <w:t>loaded</w:t>
      </w:r>
      <w:r w:rsidR="00E46B98">
        <w:t xml:space="preserve"> into the </w:t>
      </w:r>
      <w:r w:rsidR="00022409">
        <w:t xml:space="preserve">system in pieces. The first component is about 6 megabytes and contains half a dozen other compressed modules. Then it will decompress the other modules and install them in various </w:t>
      </w:r>
      <w:r w:rsidR="00476E6C">
        <w:t>places</w:t>
      </w:r>
      <w:r w:rsidR="00022409">
        <w:t xml:space="preserve"> </w:t>
      </w:r>
      <w:r w:rsidR="00476E6C">
        <w:t>on</w:t>
      </w:r>
      <w:r w:rsidR="00022409">
        <w:t xml:space="preserve"> the </w:t>
      </w:r>
      <w:r w:rsidR="00476E6C">
        <w:t>hard disk</w:t>
      </w:r>
      <w:r w:rsidR="00022409">
        <w:t>.</w:t>
      </w:r>
    </w:p>
    <w:p w14:paraId="50723A68" w14:textId="2BD8A128" w:rsidR="000540D1" w:rsidRDefault="000540D1" w:rsidP="0088769A">
      <w:r>
        <w:t xml:space="preserve">Kaspersky describes the Flame as a backdoor with </w:t>
      </w:r>
      <w:r w:rsidR="00CC71F9">
        <w:t>a worm-like feature. Even though the initial point of entry of the Flame is unknown, it can spread through USB sticks or local networks</w:t>
      </w:r>
      <w:r w:rsidR="00E209F9">
        <w:t xml:space="preserve"> (3)</w:t>
      </w:r>
      <w:r w:rsidR="00CC71F9">
        <w:t>.</w:t>
      </w:r>
    </w:p>
    <w:p w14:paraId="71886BF7" w14:textId="4E5B556E" w:rsidR="0088769A" w:rsidRPr="00C31D30" w:rsidRDefault="00CC71F9" w:rsidP="0088769A">
      <w:pPr>
        <w:pStyle w:val="Heading2"/>
        <w:jc w:val="center"/>
      </w:pPr>
      <w:r>
        <w:t>C</w:t>
      </w:r>
      <w:r w:rsidR="00B370D6">
        <w:t xml:space="preserve">apabilities </w:t>
      </w:r>
      <w:r>
        <w:t>F</w:t>
      </w:r>
      <w:r w:rsidR="00B370D6">
        <w:t xml:space="preserve">uture </w:t>
      </w:r>
      <w:r>
        <w:t>V</w:t>
      </w:r>
      <w:r w:rsidR="00B370D6">
        <w:t>ersions of Flame</w:t>
      </w:r>
    </w:p>
    <w:p w14:paraId="2F6D2B8D" w14:textId="7ED801EE" w:rsidR="0088769A" w:rsidRDefault="00CC71F9" w:rsidP="00A81F6A">
      <w:pPr>
        <w:pStyle w:val="NoSpacing"/>
        <w:ind w:firstLine="720"/>
      </w:pPr>
      <w:r>
        <w:t xml:space="preserve">With the ability to self-contain, record, send and self-destruct all information of the infected devices (and other Bluetooth devices nearby) </w:t>
      </w:r>
      <w:r w:rsidR="00E209F9">
        <w:t>secretly</w:t>
      </w:r>
      <w:r>
        <w:t xml:space="preserve">. The Flame </w:t>
      </w:r>
      <w:r w:rsidR="00E209F9">
        <w:t>seems</w:t>
      </w:r>
      <w:r>
        <w:t xml:space="preserve"> very advance in its structure</w:t>
      </w:r>
      <w:r w:rsidR="00E209F9">
        <w:t xml:space="preserve"> and design. To make it a better design, we can make it lighter (a few GBs instead of </w:t>
      </w:r>
      <w:r w:rsidR="00E209F9">
        <w:lastRenderedPageBreak/>
        <w:t xml:space="preserve">20), </w:t>
      </w:r>
      <w:r w:rsidR="006811C4">
        <w:t>and</w:t>
      </w:r>
      <w:r w:rsidR="00E209F9">
        <w:t xml:space="preserve"> make it self-contain against the most </w:t>
      </w:r>
      <w:r w:rsidR="00014386">
        <w:t>advanced</w:t>
      </w:r>
      <w:r w:rsidR="00E209F9">
        <w:t xml:space="preserve"> anti-virus applications and </w:t>
      </w:r>
      <w:r w:rsidR="00014386">
        <w:t>strategies</w:t>
      </w:r>
      <w:r w:rsidR="00E209F9">
        <w:t>.</w:t>
      </w:r>
      <w:r w:rsidR="00014386">
        <w:t xml:space="preserve"> With all that in mind, the ‘Flame’ is considered the most dangerous and complex virus (in 2012). It has proved </w:t>
      </w:r>
      <w:r w:rsidR="00E13BA4">
        <w:t>it is</w:t>
      </w:r>
      <w:r w:rsidR="00014386">
        <w:t xml:space="preserve"> </w:t>
      </w:r>
      <w:r w:rsidR="0043424B">
        <w:t>sophisticated</w:t>
      </w:r>
      <w:r w:rsidR="00014386">
        <w:t xml:space="preserve"> in cyber-warfare</w:t>
      </w:r>
      <w:r w:rsidR="006811C4">
        <w:t xml:space="preserve"> and a game changer in </w:t>
      </w:r>
      <w:r w:rsidR="000A5A12">
        <w:t>conventional</w:t>
      </w:r>
      <w:r w:rsidR="006811C4">
        <w:t xml:space="preserve"> war</w:t>
      </w:r>
      <w:r w:rsidR="000A5A12">
        <w:t>s</w:t>
      </w:r>
      <w:r w:rsidR="006811C4">
        <w:t>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A4F876" w14:textId="77777777" w:rsidR="00E81978" w:rsidRDefault="005D3A03">
          <w:pPr>
            <w:pStyle w:val="SectionTitle"/>
          </w:pPr>
          <w:r>
            <w:t>References</w:t>
          </w:r>
        </w:p>
        <w:p w14:paraId="4076010A" w14:textId="72243FB1" w:rsidR="0088769A" w:rsidRPr="004B6DB2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  <w:i/>
              <w:iCs/>
            </w:rPr>
          </w:pPr>
          <w:r w:rsidRPr="00C6331E">
            <w:rPr>
              <w:rFonts w:asciiTheme="minorHAnsi" w:hAnsiTheme="minorHAnsi" w:cstheme="minorHAnsi"/>
            </w:rPr>
            <w:t xml:space="preserve">Chapple, M., &amp; Seidl, D. (2023). Chapter 1: Information as a Military Asset. In </w:t>
          </w:r>
          <w:r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C6331E">
            <w:rPr>
              <w:rFonts w:asciiTheme="minorHAnsi" w:hAnsiTheme="minorHAnsi" w:cstheme="minorHAnsi"/>
            </w:rPr>
            <w:t xml:space="preserve"> (Second, pp. 9–20). essay</w:t>
          </w:r>
          <w:r w:rsidRPr="004B6DB2">
            <w:rPr>
              <w:rFonts w:asciiTheme="minorHAnsi" w:hAnsiTheme="minorHAnsi" w:cstheme="minorHAnsi"/>
            </w:rPr>
            <w:t>, Jones &amp; Bartlett Learning. (1)</w:t>
          </w:r>
        </w:p>
        <w:p w14:paraId="73AC6E72" w14:textId="3522A715" w:rsidR="003E6A58" w:rsidRPr="004B6DB2" w:rsidRDefault="003E6A58" w:rsidP="0088769A">
          <w:pPr>
            <w:pStyle w:val="NormalWeb"/>
            <w:ind w:left="567" w:hanging="567"/>
            <w:rPr>
              <w:rFonts w:asciiTheme="minorHAnsi" w:hAnsiTheme="minorHAnsi" w:cstheme="minorHAnsi"/>
              <w:i/>
              <w:iCs/>
            </w:rPr>
          </w:pPr>
          <w:r w:rsidRPr="004B6DB2">
            <w:rPr>
              <w:rFonts w:asciiTheme="minorHAnsi" w:hAnsiTheme="minorHAnsi" w:cstheme="minorHAnsi"/>
            </w:rPr>
            <w:t>Wikipedia (n.d.).</w:t>
          </w:r>
          <w:r w:rsidRPr="003E6A58">
            <w:rPr>
              <w:rFonts w:asciiTheme="minorHAnsi" w:hAnsiTheme="minorHAnsi" w:cstheme="minorHAnsi"/>
              <w:i/>
              <w:iCs/>
            </w:rPr>
            <w:t xml:space="preserve"> Flame(malware).</w:t>
          </w:r>
          <w:r w:rsidRPr="004B6DB2">
            <w:rPr>
              <w:rFonts w:asciiTheme="minorHAnsi" w:hAnsiTheme="minorHAnsi" w:cstheme="minorHAnsi"/>
              <w:i/>
              <w:iCs/>
            </w:rPr>
            <w:t xml:space="preserve"> </w:t>
          </w:r>
          <w:r w:rsidRPr="004B6DB2">
            <w:rPr>
              <w:rFonts w:asciiTheme="minorHAnsi" w:hAnsiTheme="minorHAnsi" w:cstheme="minorHAnsi"/>
            </w:rPr>
            <w:t xml:space="preserve">Retrieved from </w:t>
          </w:r>
          <w:hyperlink r:id="rId12" w:history="1">
            <w:r w:rsidR="00E46B98" w:rsidRPr="004B6DB2">
              <w:rPr>
                <w:rFonts w:asciiTheme="minorHAnsi" w:hAnsiTheme="minorHAnsi" w:cstheme="minorHAnsi"/>
              </w:rPr>
              <w:t>https://en.wikipedia.org/wiki/Flame_%28malware%29</w:t>
            </w:r>
          </w:hyperlink>
        </w:p>
        <w:p w14:paraId="3E9256AD" w14:textId="75077F3C" w:rsidR="00E46B98" w:rsidRPr="004B6DB2" w:rsidRDefault="004B6DB2" w:rsidP="0088769A">
          <w:pPr>
            <w:pStyle w:val="NormalWeb"/>
            <w:ind w:left="567" w:hanging="567"/>
            <w:rPr>
              <w:rFonts w:asciiTheme="minorHAnsi" w:hAnsiTheme="minorHAnsi" w:cstheme="minorHAnsi"/>
              <w:i/>
              <w:iCs/>
            </w:rPr>
          </w:pPr>
          <w:r w:rsidRPr="004B6DB2">
            <w:rPr>
              <w:rFonts w:asciiTheme="minorHAnsi" w:hAnsiTheme="minorHAnsi" w:cstheme="minorHAnsi"/>
            </w:rPr>
            <w:t>RT</w:t>
          </w:r>
          <w:r>
            <w:rPr>
              <w:rFonts w:asciiTheme="minorHAnsi" w:hAnsiTheme="minorHAnsi" w:cstheme="minorHAnsi"/>
            </w:rPr>
            <w:t xml:space="preserve"> </w:t>
          </w:r>
          <w:r w:rsidRPr="004B6DB2">
            <w:rPr>
              <w:rFonts w:asciiTheme="minorHAnsi" w:hAnsiTheme="minorHAnsi" w:cstheme="minorHAnsi"/>
            </w:rPr>
            <w:t>(</w:t>
          </w:r>
          <w:r>
            <w:rPr>
              <w:rFonts w:asciiTheme="minorHAnsi" w:hAnsiTheme="minorHAnsi" w:cstheme="minorHAnsi"/>
            </w:rPr>
            <w:t>2012</w:t>
          </w:r>
          <w:r w:rsidRPr="004B6DB2">
            <w:rPr>
              <w:rFonts w:asciiTheme="minorHAnsi" w:hAnsiTheme="minorHAnsi" w:cstheme="minorHAnsi"/>
            </w:rPr>
            <w:t>).</w:t>
          </w:r>
          <w:r w:rsidRPr="004B6DB2">
            <w:rPr>
              <w:rFonts w:asciiTheme="minorHAnsi" w:hAnsiTheme="minorHAnsi" w:cstheme="minorHAnsi"/>
              <w:i/>
              <w:iCs/>
            </w:rPr>
            <w:t xml:space="preserve"> ‘Flame’ Virus explained: How it Works and Who’s Behind it. </w:t>
          </w:r>
          <w:r w:rsidRPr="004B6DB2">
            <w:rPr>
              <w:rFonts w:asciiTheme="minorHAnsi" w:hAnsiTheme="minorHAnsi" w:cstheme="minorHAnsi"/>
            </w:rPr>
            <w:t xml:space="preserve">Retrieved from </w:t>
          </w:r>
          <w:hyperlink r:id="rId13" w:history="1">
            <w:r w:rsidRPr="004B6DB2">
              <w:t>https://www.rt.com/news/flame-virus-cyber-war-536/</w:t>
            </w:r>
          </w:hyperlink>
          <w:r w:rsidR="00E46B98" w:rsidRPr="004B6DB2">
            <w:rPr>
              <w:rFonts w:asciiTheme="minorHAnsi" w:hAnsiTheme="minorHAnsi" w:cstheme="minorHAnsi"/>
            </w:rPr>
            <w:t xml:space="preserve"> (2)</w:t>
          </w:r>
        </w:p>
        <w:p w14:paraId="40513B7A" w14:textId="2FBDF281" w:rsidR="00E46B98" w:rsidRDefault="004B6DB2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  <w:r>
            <w:t>Newman, J., (2012).</w:t>
          </w:r>
          <w:r w:rsidRPr="004B6DB2">
            <w:rPr>
              <w:i/>
              <w:iCs/>
            </w:rPr>
            <w:t xml:space="preserve"> The Flame Virus: Your FAQ Answered.</w:t>
          </w:r>
          <w:r>
            <w:t xml:space="preserve"> Retrieved from </w:t>
          </w:r>
          <w:r w:rsidRPr="004B6DB2">
            <w:t>https://www.pcworld.com/article/464882/the_flame_virus_your_faqs_answered.html</w:t>
          </w:r>
          <w:r>
            <w:t xml:space="preserve"> (3)</w:t>
          </w:r>
        </w:p>
        <w:p w14:paraId="784C16F0" w14:textId="1C793CF5" w:rsidR="0088769A" w:rsidRDefault="00634419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</w:p>
      </w:sdtContent>
    </w:sdt>
    <w:sectPr w:rsidR="0088769A" w:rsidSect="005C3932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C849" w14:textId="77777777" w:rsidR="00252455" w:rsidRDefault="00252455">
      <w:pPr>
        <w:spacing w:line="240" w:lineRule="auto"/>
      </w:pPr>
      <w:r>
        <w:separator/>
      </w:r>
    </w:p>
    <w:p w14:paraId="60B4421A" w14:textId="77777777" w:rsidR="00252455" w:rsidRDefault="00252455"/>
  </w:endnote>
  <w:endnote w:type="continuationSeparator" w:id="0">
    <w:p w14:paraId="3171E186" w14:textId="77777777" w:rsidR="00252455" w:rsidRDefault="00252455">
      <w:pPr>
        <w:spacing w:line="240" w:lineRule="auto"/>
      </w:pPr>
      <w:r>
        <w:continuationSeparator/>
      </w:r>
    </w:p>
    <w:p w14:paraId="78E594E3" w14:textId="77777777" w:rsidR="00252455" w:rsidRDefault="002524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FA549" w14:textId="77777777" w:rsidR="00252455" w:rsidRDefault="00252455">
      <w:pPr>
        <w:spacing w:line="240" w:lineRule="auto"/>
      </w:pPr>
      <w:r>
        <w:separator/>
      </w:r>
    </w:p>
    <w:p w14:paraId="6C24882E" w14:textId="77777777" w:rsidR="00252455" w:rsidRDefault="00252455"/>
  </w:footnote>
  <w:footnote w:type="continuationSeparator" w:id="0">
    <w:p w14:paraId="3CC610DC" w14:textId="77777777" w:rsidR="00252455" w:rsidRDefault="00252455">
      <w:pPr>
        <w:spacing w:line="240" w:lineRule="auto"/>
      </w:pPr>
      <w:r>
        <w:continuationSeparator/>
      </w:r>
    </w:p>
    <w:p w14:paraId="1581A9C8" w14:textId="77777777" w:rsidR="00252455" w:rsidRDefault="002524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2462FE20" w:rsidR="00E81978" w:rsidRPr="003B51C3" w:rsidRDefault="00634419" w:rsidP="003B51C3">
    <w:pPr>
      <w:pStyle w:val="Header"/>
    </w:pPr>
    <w:sdt>
      <w:sdtPr>
        <w:alias w:val="Title:"/>
        <w:tag w:val="Title:"/>
        <w:id w:val="-1061478591"/>
        <w:placeholder>
          <w:docPart w:val="290B7547798A42798CC8C7107F2B2A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B370D6">
          <w:t>Overview of The Flame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7B666FF3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sdt>
          <w:sdtPr>
            <w:alias w:val="Title:"/>
            <w:tag w:val="Title:"/>
            <w:id w:val="-1997030448"/>
            <w:placeholder>
              <w:docPart w:val="F47B0541464A435A84CE9E39B4291E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r w:rsidR="00B370D6">
              <w:t>Overview of The Flame</w:t>
            </w:r>
          </w:sdtContent>
        </w:sdt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3"/>
  </w:num>
  <w:num w:numId="13" w16cid:durableId="848063638">
    <w:abstractNumId w:val="11"/>
  </w:num>
  <w:num w:numId="14" w16cid:durableId="1988321744">
    <w:abstractNumId w:val="10"/>
  </w:num>
  <w:num w:numId="15" w16cid:durableId="18411959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gUAaY24FSwAAAA="/>
  </w:docVars>
  <w:rsids>
    <w:rsidRoot w:val="0088769A"/>
    <w:rsid w:val="00014386"/>
    <w:rsid w:val="00022409"/>
    <w:rsid w:val="000540D1"/>
    <w:rsid w:val="000A2774"/>
    <w:rsid w:val="000A27D0"/>
    <w:rsid w:val="000A5A12"/>
    <w:rsid w:val="000D3F41"/>
    <w:rsid w:val="0013313B"/>
    <w:rsid w:val="00252455"/>
    <w:rsid w:val="002B3487"/>
    <w:rsid w:val="002B6496"/>
    <w:rsid w:val="00355DCA"/>
    <w:rsid w:val="003A7802"/>
    <w:rsid w:val="003B51C3"/>
    <w:rsid w:val="003E6A58"/>
    <w:rsid w:val="00430C3A"/>
    <w:rsid w:val="0043424B"/>
    <w:rsid w:val="00443C9E"/>
    <w:rsid w:val="00476E6C"/>
    <w:rsid w:val="004B6DB2"/>
    <w:rsid w:val="00551A02"/>
    <w:rsid w:val="005534FA"/>
    <w:rsid w:val="005C3932"/>
    <w:rsid w:val="005D3A03"/>
    <w:rsid w:val="00634419"/>
    <w:rsid w:val="006811C4"/>
    <w:rsid w:val="00721028"/>
    <w:rsid w:val="007D224E"/>
    <w:rsid w:val="007E2AE7"/>
    <w:rsid w:val="008002C0"/>
    <w:rsid w:val="00866888"/>
    <w:rsid w:val="0088769A"/>
    <w:rsid w:val="008C5323"/>
    <w:rsid w:val="00950966"/>
    <w:rsid w:val="009A6A3B"/>
    <w:rsid w:val="00A219EF"/>
    <w:rsid w:val="00A81F6A"/>
    <w:rsid w:val="00AE4649"/>
    <w:rsid w:val="00B370D6"/>
    <w:rsid w:val="00B823AA"/>
    <w:rsid w:val="00BA45DB"/>
    <w:rsid w:val="00BD1A13"/>
    <w:rsid w:val="00BF4184"/>
    <w:rsid w:val="00C0601E"/>
    <w:rsid w:val="00C31D30"/>
    <w:rsid w:val="00C77178"/>
    <w:rsid w:val="00CC71F9"/>
    <w:rsid w:val="00CD6E39"/>
    <w:rsid w:val="00CF6E91"/>
    <w:rsid w:val="00D66850"/>
    <w:rsid w:val="00D85B68"/>
    <w:rsid w:val="00E13BA4"/>
    <w:rsid w:val="00E209F9"/>
    <w:rsid w:val="00E46B9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rt.com/news/flame-virus-cyber-war-536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Flame_%28malware%2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031940" w:rsidRDefault="00031940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031940" w:rsidRDefault="00031940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031940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  <w:docPart>
      <w:docPartPr>
        <w:name w:val="F47B0541464A435A84CE9E39B4291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AFD0D-6F15-4F48-B3CA-0FF4BE96BF13}"/>
      </w:docPartPr>
      <w:docPartBody>
        <w:p w:rsidR="00B404F3" w:rsidRDefault="00031940" w:rsidP="00031940">
          <w:pPr>
            <w:pStyle w:val="F47B0541464A435A84CE9E39B4291E9A"/>
          </w:pPr>
          <w:r>
            <w:t>[Title Here, up to 12 Words, on One to Two Lines]</w:t>
          </w:r>
        </w:p>
      </w:docPartBody>
    </w:docPart>
    <w:docPart>
      <w:docPartPr>
        <w:name w:val="290B7547798A42798CC8C7107F2B2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44589-530C-438B-A80C-E404FF0D8C03}"/>
      </w:docPartPr>
      <w:docPartBody>
        <w:p w:rsidR="00B404F3" w:rsidRDefault="00031940" w:rsidP="00031940">
          <w:pPr>
            <w:pStyle w:val="290B7547798A42798CC8C7107F2B2AA8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031940"/>
    <w:rsid w:val="008D4BF2"/>
    <w:rsid w:val="009354D3"/>
    <w:rsid w:val="00B4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B0541464A435A84CE9E39B4291E9A">
    <w:name w:val="F47B0541464A435A84CE9E39B4291E9A"/>
    <w:rsid w:val="00031940"/>
  </w:style>
  <w:style w:type="paragraph" w:customStyle="1" w:styleId="290B7547798A42798CC8C7107F2B2AA8">
    <w:name w:val="290B7547798A42798CC8C7107F2B2AA8"/>
    <w:rsid w:val="0003194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Overview of The Flame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44BD42-ACEC-488E-B3FB-5A80950C2E54}">
  <ds:schemaRefs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69e9ab8-2abb-44e5-9e64-2c65ab8a17bb"/>
    <ds:schemaRef ds:uri="http://schemas.microsoft.com/office/2006/documentManagement/types"/>
    <ds:schemaRef ds:uri="9bf9c1fe-a254-4172-b37f-7925a4ee4e66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30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 of The Flame</vt:lpstr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The Flame</dc:title>
  <dc:subject/>
  <dc:creator>Jack Huynh</dc:creator>
  <cp:keywords/>
  <dc:description/>
  <cp:lastModifiedBy>Truc Huynh</cp:lastModifiedBy>
  <cp:revision>1</cp:revision>
  <dcterms:created xsi:type="dcterms:W3CDTF">2022-08-30T22:20:00Z</dcterms:created>
  <dcterms:modified xsi:type="dcterms:W3CDTF">2022-08-31T19:45:00Z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</Properties>
</file>